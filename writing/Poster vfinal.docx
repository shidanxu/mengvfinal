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57F9" w14:textId="64E56C97" w:rsidR="004C1CD6" w:rsidRDefault="00F270D3">
      <w:r>
        <w:rPr>
          <w:noProof/>
        </w:rPr>
        <mc:AlternateContent>
          <mc:Choice Requires="wps">
            <w:drawing>
              <wp:anchor distT="0" distB="0" distL="114300" distR="114300" simplePos="0" relativeHeight="251730072" behindDoc="0" locked="0" layoutInCell="1" allowOverlap="1" wp14:anchorId="1555B905" wp14:editId="50D326F5">
                <wp:simplePos x="0" y="0"/>
                <wp:positionH relativeFrom="page">
                  <wp:posOffset>6943725</wp:posOffset>
                </wp:positionH>
                <wp:positionV relativeFrom="page">
                  <wp:posOffset>4765675</wp:posOffset>
                </wp:positionV>
                <wp:extent cx="3207385" cy="1657985"/>
                <wp:effectExtent l="0" t="0" r="0" b="0"/>
                <wp:wrapThrough wrapText="bothSides">
                  <wp:wrapPolygon edited="0">
                    <wp:start x="171" y="0"/>
                    <wp:lineTo x="171" y="21178"/>
                    <wp:lineTo x="21211" y="21178"/>
                    <wp:lineTo x="21211" y="0"/>
                    <wp:lineTo x="171" y="0"/>
                  </wp:wrapPolygon>
                </wp:wrapThrough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165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59A5B5" w14:textId="77777777" w:rsidR="00335948" w:rsidRPr="00843859" w:rsidRDefault="00335948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UMass Email log files</w:t>
                            </w:r>
                          </w:p>
                          <w:p w14:paraId="00371382" w14:textId="77777777" w:rsidR="00335948" w:rsidRPr="00843859" w:rsidRDefault="00335948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&gt;7000 users over4 months period</w:t>
                            </w:r>
                          </w:p>
                          <w:p w14:paraId="5BF4145A" w14:textId="3B8E6EBC" w:rsidR="00335948" w:rsidRPr="00843859" w:rsidRDefault="00335948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10 Million entries of …</w:t>
                            </w:r>
                          </w:p>
                          <w:p w14:paraId="7C9A122C" w14:textId="1F31C4D6" w:rsidR="00335948" w:rsidRPr="00843859" w:rsidRDefault="00335948" w:rsidP="00843859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User Date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Time Start </w:t>
                            </w:r>
                          </w:p>
                          <w:p w14:paraId="5388C9D4" w14:textId="1B379EA9" w:rsidR="00335948" w:rsidRPr="00843859" w:rsidRDefault="00335948" w:rsidP="00843859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Time End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IP </w:t>
                            </w:r>
                          </w:p>
                          <w:p w14:paraId="3DBDAE64" w14:textId="78CBC26C" w:rsidR="00335948" w:rsidRPr="00843859" w:rsidRDefault="00335948" w:rsidP="00682A32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Device </w:t>
                            </w:r>
                          </w:p>
                          <w:p w14:paraId="30D8178F" w14:textId="77777777" w:rsidR="00335948" w:rsidRPr="00843859" w:rsidRDefault="0033594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-     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0" o:spid="_x0000_s1026" type="#_x0000_t202" style="position:absolute;margin-left:546.75pt;margin-top:375.25pt;width:252.55pt;height:130.55pt;z-index:25173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" mv:complextextbox="1" filled="f" stroked="f">
                <v:textbox>
                  <w:txbxContent>
                    <w:p w14:paraId="6E59A5B5" w14:textId="77777777" w:rsidR="00335948" w:rsidRPr="00843859" w:rsidRDefault="00335948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UMass Email log files</w:t>
                      </w:r>
                    </w:p>
                    <w:p w14:paraId="00371382" w14:textId="77777777" w:rsidR="00335948" w:rsidRPr="00843859" w:rsidRDefault="00335948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&gt;7000 users over4 months period</w:t>
                      </w:r>
                    </w:p>
                    <w:p w14:paraId="5BF4145A" w14:textId="3B8E6EBC" w:rsidR="00335948" w:rsidRPr="00843859" w:rsidRDefault="00335948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10 Million entries of …</w:t>
                      </w:r>
                    </w:p>
                    <w:p w14:paraId="7C9A122C" w14:textId="1F31C4D6" w:rsidR="00335948" w:rsidRPr="00843859" w:rsidRDefault="00335948" w:rsidP="00843859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User Date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</w:t>
                      </w: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Time Start </w:t>
                      </w:r>
                    </w:p>
                    <w:p w14:paraId="5388C9D4" w14:textId="1B379EA9" w:rsidR="00335948" w:rsidRPr="00843859" w:rsidRDefault="00335948" w:rsidP="00843859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Time End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</w:t>
                      </w: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IP </w:t>
                      </w:r>
                    </w:p>
                    <w:p w14:paraId="3DBDAE64" w14:textId="78CBC26C" w:rsidR="00335948" w:rsidRPr="00843859" w:rsidRDefault="00335948" w:rsidP="00682A32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Device </w:t>
                      </w:r>
                    </w:p>
                    <w:p w14:paraId="30D8178F" w14:textId="77777777" w:rsidR="00335948" w:rsidRPr="00843859" w:rsidRDefault="0033594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-      Sessions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51751">
        <w:rPr>
          <w:noProof/>
        </w:rPr>
        <mc:AlternateContent>
          <mc:Choice Requires="wpg">
            <w:drawing>
              <wp:anchor distT="0" distB="0" distL="114300" distR="114300" simplePos="0" relativeHeight="251697304" behindDoc="0" locked="0" layoutInCell="1" allowOverlap="1" wp14:anchorId="61D24049" wp14:editId="2F01622C">
                <wp:simplePos x="0" y="0"/>
                <wp:positionH relativeFrom="page">
                  <wp:posOffset>430530</wp:posOffset>
                </wp:positionH>
                <wp:positionV relativeFrom="page">
                  <wp:posOffset>1320165</wp:posOffset>
                </wp:positionV>
                <wp:extent cx="3085465" cy="3139440"/>
                <wp:effectExtent l="50800" t="25400" r="89535" b="238760"/>
                <wp:wrapThrough wrapText="bothSides">
                  <wp:wrapPolygon edited="0">
                    <wp:start x="9780" y="-175"/>
                    <wp:lineTo x="9602" y="2796"/>
                    <wp:lineTo x="-356" y="2796"/>
                    <wp:lineTo x="-178" y="19573"/>
                    <wp:lineTo x="711" y="19573"/>
                    <wp:lineTo x="711" y="21495"/>
                    <wp:lineTo x="4445" y="22369"/>
                    <wp:lineTo x="6401" y="23068"/>
                    <wp:lineTo x="7468" y="23068"/>
                    <wp:lineTo x="13336" y="22369"/>
                    <wp:lineTo x="21338" y="20447"/>
                    <wp:lineTo x="21693" y="16777"/>
                    <wp:lineTo x="21160" y="13981"/>
                    <wp:lineTo x="22049" y="11359"/>
                    <wp:lineTo x="22049" y="11184"/>
                    <wp:lineTo x="21338" y="8563"/>
                    <wp:lineTo x="21693" y="7340"/>
                    <wp:lineTo x="19915" y="6641"/>
                    <wp:lineTo x="14225" y="5592"/>
                    <wp:lineTo x="16892" y="5417"/>
                    <wp:lineTo x="16715" y="2796"/>
                    <wp:lineTo x="14936" y="2796"/>
                    <wp:lineTo x="16715" y="1223"/>
                    <wp:lineTo x="16537" y="-175"/>
                    <wp:lineTo x="9780" y="-175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3139440"/>
                          <a:chOff x="0" y="-204336"/>
                          <a:chExt cx="2906233" cy="3911466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-204336"/>
                            <a:ext cx="2906233" cy="3813041"/>
                            <a:chOff x="-135510" y="-316626"/>
                            <a:chExt cx="4807795" cy="5908436"/>
                          </a:xfrm>
                        </wpg:grpSpPr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1145540" y="1629410"/>
                              <a:ext cx="124460" cy="2626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-135510" y="-316626"/>
                              <a:ext cx="4807795" cy="3531525"/>
                              <a:chOff x="-154659" y="-477900"/>
                              <a:chExt cx="5487157" cy="5330317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3911597"/>
                                <a:ext cx="2042962" cy="9408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7C78F" w14:textId="5D399739" w:rsidR="00335948" w:rsidRDefault="00335948" w:rsidP="00F7138B">
                                  <w:pPr>
                                    <w:jc w:val="center"/>
                                  </w:pPr>
                                  <w:r>
                                    <w:t>MIT SECURE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0" y="2967297"/>
                                <a:ext cx="2723530" cy="632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6B38F" w14:textId="2306CF07" w:rsidR="00335948" w:rsidRPr="00573699" w:rsidRDefault="00335948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Cambridge Station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-154659" y="1913674"/>
                                <a:ext cx="2878190" cy="734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B3573" w14:textId="540F7851" w:rsidR="00335948" w:rsidRPr="00573699" w:rsidRDefault="00335948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New England Networks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2413000" y="-477900"/>
                                <a:ext cx="1549436" cy="827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F13E5" w14:textId="54970105" w:rsidR="00335948" w:rsidRPr="0074659F" w:rsidRDefault="00335948" w:rsidP="00F7138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sz w:val="18"/>
                                      <w:szCs w:val="18"/>
                                    </w:rPr>
                                    <w:t>Networks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3001794" y="3657715"/>
                                <a:ext cx="2330704" cy="1194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90"/>
                              </a:solidFill>
                              <a:ln>
                                <a:solidFill>
                                  <a:srgbClr val="000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0F002C" w14:textId="7B90A04B" w:rsidR="00335948" w:rsidRDefault="00335948" w:rsidP="00F7138B">
                                  <w:pPr>
                                    <w:jc w:val="center"/>
                                  </w:pPr>
                                  <w:r>
                                    <w:t>AT&amp;T 4G LTE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085397" y="2459355"/>
                                <a:ext cx="2030481" cy="7537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90"/>
                              </a:solidFill>
                              <a:ln>
                                <a:solidFill>
                                  <a:srgbClr val="000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84248" w14:textId="1FA95E85" w:rsidR="00335948" w:rsidRPr="000806C1" w:rsidRDefault="00335948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806C1">
                                    <w:rPr>
                                      <w:sz w:val="20"/>
                                      <w:szCs w:val="20"/>
                                    </w:rPr>
                                    <w:t xml:space="preserve">Boston AT&amp;T Station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042954" y="858694"/>
                                <a:ext cx="2122634" cy="779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FE19E" w14:textId="58746F96" w:rsidR="00335948" w:rsidRPr="00573699" w:rsidRDefault="00335948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US Eastern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571500" y="3403600"/>
                                <a:ext cx="73660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>
                              <a:stCxn id="57" idx="0"/>
                            </wps:cNvCnPr>
                            <wps:spPr>
                              <a:xfrm flipV="1">
                                <a:off x="1284433" y="1638306"/>
                                <a:ext cx="1801662" cy="275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 flipV="1">
                                <a:off x="2997199" y="375301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660066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 flipH="1" flipV="1">
                                <a:off x="4165600" y="3213100"/>
                                <a:ext cx="584200" cy="698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9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H="1" flipV="1">
                                <a:off x="2997200" y="1631950"/>
                                <a:ext cx="116840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9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335" y="3018155"/>
                              <a:ext cx="4406265" cy="2573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" name="Oval 73"/>
                          <wps:cNvSpPr/>
                          <wps:spPr>
                            <a:xfrm>
                              <a:off x="500744" y="3462018"/>
                              <a:ext cx="1813197" cy="179993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95000"/>
                                  <a:satMod val="105000"/>
                                  <a:alpha val="64000"/>
                                </a:schemeClr>
                              </a:solidFill>
                            </a:ln>
                            <a:effectLst>
                              <a:glow rad="444500">
                                <a:schemeClr val="accent1"/>
                              </a:glow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C146D" w14:textId="63383AF7" w:rsidR="00335948" w:rsidRDefault="00335948" w:rsidP="00C75CAF">
                                <w:pPr>
                                  <w:jc w:val="center"/>
                                </w:pPr>
                                <w:r>
                                  <w:t>MIT SECURE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386330" y="3462020"/>
                              <a:ext cx="1677035" cy="16465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90">
                                  <a:alpha val="64000"/>
                                </a:srgbClr>
                              </a:solidFill>
                            </a:ln>
                            <a:effectLst>
                              <a:glow rad="406400">
                                <a:srgbClr val="000090">
                                  <a:alpha val="93000"/>
                                </a:srgbClr>
                              </a:glow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5B029" w14:textId="4F4E4AC8" w:rsidR="00335948" w:rsidRPr="0074659F" w:rsidRDefault="00335948" w:rsidP="00C75CA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659F">
                                  <w:rPr>
                                    <w:sz w:val="18"/>
                                    <w:szCs w:val="18"/>
                                  </w:rPr>
                                  <w:t>4G LTE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065" y="3154680"/>
                            <a:ext cx="2565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050" y="3141980"/>
                            <a:ext cx="2565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Right Arrow 78"/>
                        <wps:cNvSpPr/>
                        <wps:spPr>
                          <a:xfrm>
                            <a:off x="1240155" y="3245485"/>
                            <a:ext cx="475916" cy="24899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33.9pt;margin-top:103.95pt;width:242.95pt;height:247.2pt;z-index:251697304;mso-position-horizontal-relative:page;mso-position-vertical-relative:page;mso-width-relative:margin;mso-height-relative:margin" coordorigin=",-204336" coordsize="2906233,391146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">
                <v:group id="Group 75" o:spid="_x0000_s1028" style="position:absolute;top:-204336;width:2906233;height:3813041" coordorigin="-135510,-316626" coordsize="4807795,59084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65" o:spid="_x0000_s1029" type="#_x0000_t32" style="position:absolute;left:1145540;top:1629410;width:124460;height:2626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xDg8IAAADbAAAADwAAAGRycy9kb3ducmV2LnhtbESPQYvCMBSE7wv+h/CEva2pLhapRhHF&#10;xYuHVX/As3k2xeYlNLHWf78RhD0OM/MNs1j1thEdtaF2rGA8ykAQl07XXCk4n3ZfMxAhImtsHJOC&#10;JwVYLQcfCyy0e/AvdcdYiQThUKACE6MvpAylIYth5Dxx8q6utRiTbCupW3wkuG3kJMtyabHmtGDQ&#10;08ZQeTverQK33+alr3b+YL7t9udyfXZyvFHqc9iv5yAi9fE//G7vtYJ8Cq8v6QfI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BxDg8IAAADbAAAADwAAAAAAAAAAAAAA&#10;AAChAgAAZHJzL2Rvd25yZXYueG1sUEsFBgAAAAAEAAQA+QAAAJADAAAAAA==&#10;" strokecolor="#f90 [3204]" strokeweight="2pt">
                    <v:stroke endarrow="open"/>
                    <v:shadow on="t" opacity="24903f" mv:blur="40000f" origin=",.5" offset="0,20000emu"/>
                  </v:shape>
                  <v:group id="Group 72" o:spid="_x0000_s1030" style="position:absolute;left:-135510;top:-316626;width:4807795;height:3531525" coordorigin="-154659,-477900" coordsize="5487157,53303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<v:rect id="Rectangle 55" o:spid="_x0000_s1031" style="position:absolute;top:3911597;width:2042962;height:9408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aWywgAA&#10;ANsAAAAPAAAAZHJzL2Rvd25yZXYueG1sRI/RisIwFETfhf2HcBd803SXrUg1yiKsrA8iVj/g0lyb&#10;anNTmljr3xtB8HGYmTPMfNnbWnTU+sqxgq9xAoK4cLriUsHx8DeagvABWWPtmBTcycNy8TGYY6bd&#10;jffU5aEUEcI+QwUmhCaT0heGLPqxa4ijd3KtxRBlW0rd4i3CbS2/k2QiLVYcFww2tDJUXPKrVWDP&#10;646n/nT82aVh12/q/WqzNUoNP/vfGYhAfXiHX+1/rSBN4f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xpbLCAAAA2wAAAA8AAAAAAAAAAAAAAAAAlwIAAGRycy9kb3du&#10;cmV2LnhtbFBLBQYAAAAABAAEAPUAAACGAwAAAAA=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8B7C78F" w14:textId="5D399739" w:rsidR="00335948" w:rsidRDefault="00335948" w:rsidP="00F7138B">
                            <w:pPr>
                              <w:jc w:val="center"/>
                            </w:pPr>
                            <w:r>
                              <w:t>MIT SECURE</w:t>
                            </w:r>
                          </w:p>
                        </w:txbxContent>
                      </v:textbox>
                    </v:rect>
                    <v:rect id="Rectangle 56" o:spid="_x0000_s1032" style="position:absolute;top:2967297;width:2723530;height:6326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zvFwwAA&#10;ANsAAAAPAAAAZHJzL2Rvd25yZXYueG1sRI/disIwFITvBd8hHGHvNFVWkWpaRFD0YhF/HuDQHJtq&#10;c1KaWLtvv1lY2MthZr5h1nlva9FR6yvHCqaTBARx4XTFpYLbdTdegvABWWPtmBR8k4c8Gw7WmGr3&#10;5jN1l1CKCGGfogITQpNK6QtDFv3ENcTRu7vWYoiyLaVu8R3htpazJFlIixXHBYMNbQ0Vz8vLKrCP&#10;fcdLf799nubh1B/r8/b4ZZT6GPWbFYhAffgP/7UPWsF8Ab9f4g+Q2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YzvFwwAAANsAAAAPAAAAAAAAAAAAAAAAAJcCAABkcnMvZG93&#10;bnJldi54bWxQSwUGAAAAAAQABAD1AAAAhwMAAAAA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6B6B38F" w14:textId="2306CF07" w:rsidR="00335948" w:rsidRPr="00573699" w:rsidRDefault="00335948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Cambridge Station</w:t>
                            </w:r>
                          </w:p>
                        </w:txbxContent>
                      </v:textbox>
                    </v:rect>
                    <v:rect id="Rectangle 57" o:spid="_x0000_s1033" style="position:absolute;left:-154659;top:1913674;width:2878190;height:7345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55exAAA&#10;ANsAAAAPAAAAZHJzL2Rvd25yZXYueG1sRI/BasMwEETvhf6D2EJvjdzSNMGNbIqhJTmE4DQfsFgb&#10;y4m1MpZqO38fBQI9DjPzhlnlk23FQL1vHCt4nSUgiCunG64VHH6/X5YgfEDW2DomBRfykGePDytM&#10;tRu5pGEfahEh7FNUYELoUil9Zciin7mOOHpH11sMUfa11D2OEW5b+ZYkH9Jiw3HBYEeFoeq8/7MK&#10;7Oln4KU/Ht5387CbNm1ZbLZGqeen6esTRKAp/Ifv7bVWMF/A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+eXsQAAADbAAAADwAAAAAAAAAAAAAAAACXAgAAZHJzL2Rv&#10;d25yZXYueG1sUEsFBgAAAAAEAAQA9QAAAIgDAAAAAA==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7FB3573" w14:textId="540F7851" w:rsidR="00335948" w:rsidRPr="00573699" w:rsidRDefault="00335948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New England Networks</w:t>
                            </w:r>
                          </w:p>
                        </w:txbxContent>
                      </v:textbox>
                    </v:rect>
                    <v:rect id="Rectangle 58" o:spid="_x0000_s1034" style="position:absolute;left:2413000;top:-477900;width:1549436;height:827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ACWcvwAA&#10;ANsAAAAPAAAAZHJzL2Rvd25yZXYueG1sRE/LisIwFN0P+A/hCu7GVEHRjlEGRXDjwvpidpfmTlNs&#10;bkoTbf17sxBcHs57sepsJR7U+NKxgtEwAUGcO11yoeB03H7PQPiArLFyTAqe5GG17H0tMNWu5QM9&#10;slCIGMI+RQUmhDqV0ueGLPqhq4kj9+8aiyHCppC6wTaG20qOk2QqLZYcGwzWtDaU37K7VeD0XI83&#10;Ztqe17dnF7K9vPxdpVKDfvf7AyJQFz7it3unFUzi2Pgl/gC5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UAJZy/AAAA2wAAAA8AAAAAAAAAAAAAAAAAlwIAAGRycy9kb3ducmV2&#10;LnhtbFBLBQYAAAAABAAEAPUAAACDAwAAAAA=&#10;" fillcolor="#606" strokecolor="#606">
                      <v:shadow on="t" opacity="22937f" mv:blur="40000f" origin=",.5" offset="0,23000emu"/>
                      <v:textbox>
                        <w:txbxContent>
                          <w:p w14:paraId="53BF13E5" w14:textId="54970105" w:rsidR="00335948" w:rsidRPr="0074659F" w:rsidRDefault="00335948" w:rsidP="00F713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sz w:val="18"/>
                                <w:szCs w:val="18"/>
                              </w:rPr>
                              <w:t>Networks</w:t>
                            </w:r>
                          </w:p>
                        </w:txbxContent>
                      </v:textbox>
                    </v:rect>
                    <v:rect id="Rectangle 59" o:spid="_x0000_s1035" style="position:absolute;left:3001794;top:3657715;width:2330704;height:11947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PH0wwAA&#10;ANsAAAAPAAAAZHJzL2Rvd25yZXYueG1sRI9Ra8IwFIXfB/sP4Qp7m2kn27QaZRaE+TadP+CSXJtq&#10;c1OazNZ/vwiCj4dzznc4i9XgGnGhLtSeFeTjDASx9qbmSsHhd/M6BREissHGMym4UoDV8vlpgYXx&#10;Pe/oso+VSBAOBSqwMbaFlEFbchjGviVO3tF3DmOSXSVNh32Cu0a+ZdmHdFhzWrDYUmlJn/d/TsFn&#10;temvE5v/lFszWZ9muV6XB63Uy2j4moOINMRH+N7+NgreZ3D7kn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nPH0wwAAANsAAAAPAAAAAAAAAAAAAAAAAJcCAABkcnMvZG93&#10;bnJldi54bWxQSwUGAAAAAAQABAD1AAAAhwMAAAAA&#10;" fillcolor="#000090" strokecolor="#000090">
                      <v:shadow on="t" opacity="22937f" mv:blur="40000f" origin=",.5" offset="0,23000emu"/>
                      <v:textbox>
                        <w:txbxContent>
                          <w:p w14:paraId="400F002C" w14:textId="7B90A04B" w:rsidR="00335948" w:rsidRDefault="00335948" w:rsidP="00F7138B">
                            <w:pPr>
                              <w:jc w:val="center"/>
                            </w:pPr>
                            <w:r>
                              <w:t>AT&amp;T 4G LTE</w:t>
                            </w:r>
                          </w:p>
                        </w:txbxContent>
                      </v:textbox>
                    </v:rect>
                    <v:rect id="Rectangle 60" o:spid="_x0000_s1036" style="position:absolute;left:3085397;top:2459355;width:2030481;height:7537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pLUwAAA&#10;ANsAAAAPAAAAZHJzL2Rvd25yZXYueG1sRE9LasMwEN0Xcgcxge4a2Q2krWM5NIZAu8vvAIM0sZxY&#10;I2OpsXP7alHo8vH+5WZynbjTEFrPCvJFBoJYe9Nyo+B82r28gwgR2WDnmRQ8KMCmmj2VWBg/8oHu&#10;x9iIFMKhQAU2xr6QMmhLDsPC98SJu/jBYUxwaKQZcEzhrpOvWbaSDltODRZ7qi3p2/HHKXhrduNj&#10;afN9/W2W2+tHrrf1WSv1PJ8+1yAiTfFf/Of+MgpWaX36kn6ArH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ypLUwAAAANsAAAAPAAAAAAAAAAAAAAAAAJcCAABkcnMvZG93bnJl&#10;di54bWxQSwUGAAAAAAQABAD1AAAAhAMAAAAA&#10;" fillcolor="#000090" strokecolor="#000090">
                      <v:shadow on="t" opacity="22937f" mv:blur="40000f" origin=",.5" offset="0,23000emu"/>
                      <v:textbox>
                        <w:txbxContent>
                          <w:p w14:paraId="65084248" w14:textId="1FA95E85" w:rsidR="00335948" w:rsidRPr="000806C1" w:rsidRDefault="00335948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06C1">
                              <w:rPr>
                                <w:sz w:val="20"/>
                                <w:szCs w:val="20"/>
                              </w:rPr>
                              <w:t xml:space="preserve">Boston AT&amp;T Station </w:t>
                            </w:r>
                          </w:p>
                        </w:txbxContent>
                      </v:textbox>
                    </v:rect>
                    <v:rect id="Rectangle 62" o:spid="_x0000_s1037" style="position:absolute;left:2042954;top:858694;width:2122634;height:779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NjLwwAA&#10;ANsAAAAPAAAAZHJzL2Rvd25yZXYueG1sRI9Ba8JAFITvQv/D8grezKY5BE1dpViEXnowaktvj+xr&#10;Nph9G7Krif/eFQSPw8x8wyzXo23FhXrfOFbwlqQgiCunG64VHPbb2RyED8gaW8ek4Eoe1quXyRIL&#10;7Qbe0aUMtYgQ9gUqMCF0hZS+MmTRJ64jjt6/6y2GKPta6h6HCLetzNI0lxYbjgsGO9oYqk7l2Spw&#10;eqGzT5MPx83pOobyW/78/Uqlpq/jxzuIQGN4hh/tL60gz+D+Jf4A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hNjLwwAAANsAAAAPAAAAAAAAAAAAAAAAAJcCAABkcnMvZG93&#10;bnJldi54bWxQSwUGAAAAAAQABAD1AAAAhwMAAAAA&#10;" fillcolor="#606" strokecolor="#606">
                      <v:shadow on="t" opacity="22937f" mv:blur="40000f" origin=",.5" offset="0,23000emu"/>
                      <v:textbox>
                        <w:txbxContent>
                          <w:p w14:paraId="4BDFE19E" w14:textId="58746F96" w:rsidR="00335948" w:rsidRPr="00573699" w:rsidRDefault="00335948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US Eastern</w:t>
                            </w:r>
                          </w:p>
                        </w:txbxContent>
                      </v:textbox>
                    </v:rect>
                    <v:shape id="Straight Arrow Connector 64" o:spid="_x0000_s1038" type="#_x0000_t32" style="position:absolute;left:571500;top:3403600;width:73660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DmGMIAAADbAAAADwAAAGRycy9kb3ducmV2LnhtbESPQYvCMBSE7wv+h/CEva2prhSpRhHF&#10;xYuHVX/As3k2xeYlNLHWf78RhD0OM/MNs1j1thEdtaF2rGA8ykAQl07XXCk4n3ZfMxAhImtsHJOC&#10;JwVYLQcfCyy0e/AvdcdYiQThUKACE6MvpAylIYth5Dxx8q6utRiTbCupW3wkuG3kJMtyabHmtGDQ&#10;08ZQeTverQK33+alr3b+YL7t9udyfXZyvFHqc9iv5yAi9fE//G7vtYJ8Cq8v6QfI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DmGMIAAADbAAAADwAAAAAAAAAAAAAA&#10;AAChAgAAZHJzL2Rvd25yZXYueG1sUEsFBgAAAAAEAAQA+QAAAJADAAAAAA==&#10;" strokecolor="#f90 [3204]" strokeweight="2pt">
                      <v:stroke endarrow="open"/>
                      <v:shadow on="t" opacity="24903f" mv:blur="40000f" origin=",.5" offset="0,20000emu"/>
                    </v:shape>
                    <v:shape id="Straight Arrow Connector 66" o:spid="_x0000_s1039" type="#_x0000_t32" style="position:absolute;left:1284433;top:1638306;width:1801662;height:27536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7d9MMAAADbAAAADwAAAGRycy9kb3ducmV2LnhtbESPwWrDMBBE74X8g9hCbo2cBkxxooQS&#10;4+JLD3XzARtrY5lYK2EpjvP3VaHQ4zAzb5jdYbaDmGgMvWMF61UGgrh1uudOwem7enkDESKyxsEx&#10;KXhQgMN+8bTDQrs7f9HUxE4kCIcCFZgYfSFlaA1ZDCvniZN3caPFmOTYST3iPcHtIF+zLJcWe04L&#10;Bj0dDbXX5mYVuLrMW99V/tNsbPlxvjwmuT4qtXye37cgIs3xP/zXrrWCPIffL+kH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TO3fTDAAAA2wAAAA8AAAAAAAAAAAAA&#10;AAAAoQIAAGRycy9kb3ducmV2LnhtbFBLBQYAAAAABAAEAPkAAACRAwAAAAA=&#10;" strokecolor="#f90 [3204]" strokeweight="2pt">
                      <v:stroke endarrow="open"/>
                      <v:shadow on="t" opacity="24903f" mv:blur="40000f" origin=",.5" offset="0,20000emu"/>
                    </v:shape>
                    <v:shape id="Straight Arrow Connector 67" o:spid="_x0000_s1040" type="#_x0000_t32" style="position:absolute;left:2997199;top:375301;width: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iFy8cAAADbAAAADwAAAGRycy9kb3ducmV2LnhtbESPQUsDMRSE70L/Q3iCNzdblarrpkUL&#10;gmI9dLWlvT03z83SzcuSxHb11xtB6HGYmW+YcjbYTuzJh9axgnGWgyCunW65UfD+9nh+AyJEZI2d&#10;Y1LwTQFm09FJiYV2B17SvoqNSBAOBSowMfaFlKE2ZDFkridO3qfzFmOSvpHa4yHBbScv8nwiLbac&#10;Fgz2NDdU76ovq0BePczHq5Yu/c/zpnpZrF+3H3yr1NnpcH8HItIQj+H/9pNWMLmGvy/pB8jp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yIXLxwAAANsAAAAPAAAAAAAA&#10;AAAAAAAAAKECAABkcnMvZG93bnJldi54bWxQSwUGAAAAAAQABAD5AAAAlQMAAAAA&#10;" strokecolor="#606" strokeweight="2pt">
                      <v:stroke dashstyle="1 1" endarrow="open"/>
                      <v:shadow on="t" opacity="24903f" mv:blur="40000f" origin=",.5" offset="0,20000emu"/>
                    </v:shape>
                    <v:shape id="Straight Arrow Connector 68" o:spid="_x0000_s1041" type="#_x0000_t32" style="position:absolute;left:4165600;top:3213100;width:584200;height:698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Cdx6b4AAADbAAAADwAAAGRycy9kb3ducmV2LnhtbERPy6rCMBDdC/5DGMGdpgo+qEYRsSCu&#10;rq+Fu6EZ22ozqU3U+vc3C8Hl4bzny8aU4kW1KywrGPQjEMSp1QVnCk7HpDcF4TyyxtIyKfiQg+Wi&#10;3ZpjrO2b9/Q6+EyEEHYxKsi9r2IpXZqTQde3FXHgrrY26AOsM6lrfIdwU8phFI2lwYJDQ44VrXNK&#10;74enUYCD6XF3lWZzdn+3R5UkF2cmI6W6nWY1A+Gp8T/x173VCsZhbPgSfoBc/A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kJ3HpvgAAANsAAAAPAAAAAAAAAAAAAAAAAKEC&#10;AABkcnMvZG93bnJldi54bWxQSwUGAAAAAAQABAD5AAAAjAMAAAAA&#10;" strokecolor="#000090" strokeweight="2pt">
                      <v:stroke endarrow="open"/>
                      <v:shadow on="t" opacity="24903f" mv:blur="40000f" origin=",.5" offset="0,20000emu"/>
                    </v:shape>
                    <v:shape id="Straight Arrow Connector 69" o:spid="_x0000_s1042" type="#_x0000_t32" style="position:absolute;left:2997200;top:1631950;width:1168400;height:952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vUcsUAAADbAAAADwAAAGRycy9kb3ducmV2LnhtbESPT2vCQBTE70K/w/IK3swmQq2NrqGU&#10;BkpP1tiDt0f25U+bfRuzq6bfvisIHoeZ+Q2zzkbTiTMNrrWsIIliEMSl1S3XCvZFPluCcB5ZY2eZ&#10;FPyRg2zzMFljqu2Fv+i887UIEHYpKmi871MpXdmQQRfZnjh4lR0M+iCHWuoBLwFuOjmP44U02HJY&#10;aLCnt4bK393JKMBkWXxW0rx/u+3Psc/zgzPPT0pNH8fXFQhPo7+Hb+0PrWDxAtcv4QfIz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vUcsUAAADbAAAADwAAAAAAAAAA&#10;AAAAAAChAgAAZHJzL2Rvd25yZXYueG1sUEsFBgAAAAAEAAQA+QAAAJMDAAAAAA==&#10;" strokecolor="#000090" strokeweight="2pt">
                      <v:stroke endarrow="open"/>
                      <v:shadow on="t" opacity="24903f" mv:blur="40000f" origin=",.5" offset="0,20000emu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43" type="#_x0000_t75" style="position:absolute;left:140335;top:3018155;width:4406265;height:25736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wI&#10;qYnCAAAA2wAAAA8AAABkcnMvZG93bnJldi54bWxEj09rAjEUxO+FfofwCt5qogu23RpFxAWv/qPX&#10;x+Z1d+nmZdlEN/rpjSD0OMzMb5j5MtpWXKj3jWMNk7ECQVw603Cl4Xgo3j9B+IBssHVMGq7kYbl4&#10;fZljbtzAO7rsQyUShH2OGuoQulxKX9Zk0Y9dR5y8X9dbDEn2lTQ9DgluWzlVaiYtNpwWauxoXVP5&#10;tz9bDYWLJxWHMMtu/KO+uk1WHDaZ1qO3uPoGESiG//CzvTUaPibw+JJ+gFzc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cCKmJwgAAANsAAAAPAAAAAAAAAAAAAAAAAJwCAABk&#10;cnMvZG93bnJldi54bWxQSwUGAAAAAAQABAD3AAAAiwMAAAAA&#10;">
                    <v:imagedata r:id="rId10" o:title=""/>
                    <v:path arrowok="t"/>
                  </v:shape>
                  <v:oval id="Oval 73" o:spid="_x0000_s1044" style="position:absolute;left:500744;top:3462018;width:1813197;height:179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fjJwwAA&#10;ANsAAAAPAAAAZHJzL2Rvd25yZXYueG1sRI9BawIxFITvBf9DeIK3mtUWW7dG0YLgxZZu6/1185os&#10;3bwsSdStv74RCj0OM/MNs1j1rhUnCrHxrGAyLkAQ1143bBR8vG9vH0HEhKyx9UwKfijCajm4WWCp&#10;/Znf6FQlIzKEY4kKbEpdKWWsLTmMY98RZ+/LB4cpy2CkDnjOcNfKaVHMpMOG84LFjp4t1d/V0Sn4&#10;XN9Xh4ulffXyOm1j2Bgz741So2G/fgKRqE//4b/2Tit4uIPrl/wD5P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DfjJwwAAANsAAAAPAAAAAAAAAAAAAAAAAJcCAABkcnMvZG93&#10;bnJldi54bWxQSwUGAAAAAAQABAD1AAAAhwMAAAAA&#10;" filled="f" strokecolor="#f29100 [3044]">
                    <v:stroke opacity="41891f"/>
                    <v:shadow on="t" opacity="22937f" mv:blur="40000f" origin=",.5" offset="0,23000emu"/>
                    <v:textbox>
                      <w:txbxContent>
                        <w:p w14:paraId="1F8C146D" w14:textId="63383AF7" w:rsidR="00335948" w:rsidRDefault="00335948" w:rsidP="00C75CAF">
                          <w:pPr>
                            <w:jc w:val="center"/>
                          </w:pPr>
                          <w:r>
                            <w:t>MIT SECURE</w:t>
                          </w:r>
                        </w:p>
                      </w:txbxContent>
                    </v:textbox>
                  </v:oval>
                  <v:oval id="Oval 74" o:spid="_x0000_s1045" style="position:absolute;left:2386330;top:3462020;width:1677035;height:1646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U8vwwAA&#10;ANsAAAAPAAAAZHJzL2Rvd25yZXYueG1sRI9BawIxFITvgv8hPKG3mriUtqxGEaGgh0Jr2/tz89xd&#10;TV62m+im/74pFDwOM/MNs1glZ8WV+tB61jCbKhDElTct1xo+P17un0GEiGzQeiYNPxRgtRyPFlga&#10;P/A7XfexFhnCoUQNTYxdKWWoGnIYpr4jzt7R9w5jln0tTY9DhjsrC6UepcOW80KDHW0aqs77i9Pw&#10;vdm91oqL03A52LX6sim+FUnru0laz0FESvEW/m9vjYanB/j7kn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U8vwwAAANsAAAAPAAAAAAAAAAAAAAAAAJcCAABkcnMvZG93&#10;bnJldi54bWxQSwUGAAAAAAQABAD1AAAAhwMAAAAA&#10;" filled="f" strokecolor="#000090">
                    <v:stroke opacity="41891f"/>
                    <v:shadow on="t" opacity="22937f" mv:blur="40000f" origin=",.5" offset="0,23000emu"/>
                    <v:textbox>
                      <w:txbxContent>
                        <w:p w14:paraId="7325B029" w14:textId="4F4E4AC8" w:rsidR="00335948" w:rsidRPr="0074659F" w:rsidRDefault="00335948" w:rsidP="00C75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659F">
                            <w:rPr>
                              <w:sz w:val="18"/>
                              <w:szCs w:val="18"/>
                            </w:rPr>
                            <w:t>4G LTE</w:t>
                          </w:r>
                        </w:p>
                      </w:txbxContent>
                    </v:textbox>
                  </v:oval>
                </v:group>
                <v:shape id="Picture 5" o:spid="_x0000_s1046" type="#_x0000_t75" style="position:absolute;left:774065;top:3154680;width:256540;height:552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Yp&#10;bBDCAAAA2wAAAA8AAABkcnMvZG93bnJldi54bWxEj0GLwjAUhO/C/ofwFrxpahGVapRlYRcFRewu&#10;nh/Ns602L6VJtf57Iwgeh5n5hlmsOlOJKzWutKxgNIxAEGdWl5wr+P/7GcxAOI+ssbJMCu7kYLX8&#10;6C0w0fbGB7qmPhcBwi5BBYX3dSKlywoy6Ia2Jg7eyTYGfZBNLnWDtwA3lYyjaCINlhwWCqzpu6Ds&#10;krZGATkej+68z7a/m12bHitzObtYqf5n9zUH4anz7/CrvdYKphN4fgk/QC4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WKWwQwgAAANsAAAAPAAAAAAAAAAAAAAAAAJwCAABk&#10;cnMvZG93bnJldi54bWxQSwUGAAAAAAQABAD3AAAAiwMAAAAA&#10;">
                  <v:imagedata r:id="rId11" o:title=""/>
                  <v:path arrowok="t"/>
                </v:shape>
                <v:shape id="Picture 5" o:spid="_x0000_s1047" type="#_x0000_t75" style="position:absolute;left:1924050;top:3141980;width:256540;height:552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ll&#10;yYvCAAAA2wAAAA8AAABkcnMvZG93bnJldi54bWxEj0GLwjAUhO/C/ofwFrxpahGVapRlYRcFRewu&#10;nh/Ns602L6VJtf57Iwgeh5n5hlmsOlOJKzWutKxgNIxAEGdWl5wr+P/7GcxAOI+ssbJMCu7kYLX8&#10;6C0w0fbGB7qmPhcBwi5BBYX3dSKlywoy6Ia2Jg7eyTYGfZBNLnWDtwA3lYyjaCINlhwWCqzpu6Ds&#10;krZGATkej+68z7a/m12bHitzObtYqf5n9zUH4anz7/CrvdYKplN4fgk/QC4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5ZcmLwgAAANsAAAAPAAAAAAAAAAAAAAAAAJwCAABk&#10;cnMvZG93bnJldi54bWxQSwUGAAAAAAQABAD3AAAAiwMAAAAA&#10;">
                  <v:imagedata r:id="rId12" o:title="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8" o:spid="_x0000_s1048" type="#_x0000_t13" style="position:absolute;left:1240155;top:3245485;width:475916;height:2489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rkXvgAA&#10;ANsAAAAPAAAAZHJzL2Rvd25yZXYueG1sRE/Pa8IwFL4P/B/CG3ib6TxspRplDIRdbQvz+EyebTV5&#10;KUmm3X9vDoLHj+/3ejs5K64U4uBZwfuiAEGsvRm4U9A2u7cSREzIBq1nUvBPEbab2csaK+NvvKdr&#10;nTqRQzhWqKBPaaykjLonh3HhR+LMnXxwmDIMnTQBbzncWbksig/pcODc0ONI3z3pS/3nFOijNs6W&#10;B7bmcPyNl2UT2v1Zqfnr9LUCkWhKT/HD/WMUfOax+Uv+AXJz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mq5F74AAADbAAAADwAAAAAAAAAAAAAAAACXAgAAZHJzL2Rvd25yZXYu&#10;eG1sUEsFBgAAAAAEAAQA9QAAAIIDAAAAAA==&#10;" adj="15950" fillcolor="#f90 [3204]" strokecolor="#f29100 [3044]">
                  <v:fill color2="#ffcc80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 anchorx="page" anchory="page"/>
              </v:group>
            </w:pict>
          </mc:Fallback>
        </mc:AlternateContent>
      </w:r>
      <w:r w:rsidR="00451751">
        <w:rPr>
          <w:noProof/>
        </w:rPr>
        <mc:AlternateContent>
          <mc:Choice Requires="wps">
            <w:drawing>
              <wp:anchor distT="0" distB="0" distL="114300" distR="114300" simplePos="0" relativeHeight="251653179" behindDoc="0" locked="0" layoutInCell="1" allowOverlap="1" wp14:anchorId="2853B8EB" wp14:editId="2C4ECBAD">
                <wp:simplePos x="0" y="0"/>
                <wp:positionH relativeFrom="page">
                  <wp:posOffset>229870</wp:posOffset>
                </wp:positionH>
                <wp:positionV relativeFrom="page">
                  <wp:posOffset>927735</wp:posOffset>
                </wp:positionV>
                <wp:extent cx="4010660" cy="488950"/>
                <wp:effectExtent l="0" t="0" r="0" b="0"/>
                <wp:wrapTight wrapText="bothSides">
                  <wp:wrapPolygon edited="0">
                    <wp:start x="137" y="1122"/>
                    <wp:lineTo x="137" y="19075"/>
                    <wp:lineTo x="21340" y="19075"/>
                    <wp:lineTo x="21340" y="1122"/>
                    <wp:lineTo x="137" y="1122"/>
                  </wp:wrapPolygon>
                </wp:wrapTight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38835" w14:textId="47D1CAD3" w:rsidR="00335948" w:rsidRPr="00427A6A" w:rsidRDefault="00335948" w:rsidP="004C1CD6">
                            <w:pPr>
                              <w:pStyle w:val="Heading3"/>
                              <w:rPr>
                                <w:color w:val="4D416C" w:themeColor="background2" w:themeShade="80"/>
                              </w:rPr>
                            </w:pPr>
                            <w:r>
                              <w:rPr>
                                <w:color w:val="4D416C" w:themeColor="background2" w:themeShade="80"/>
                              </w:rPr>
                              <w:t xml:space="preserve">   </w:t>
                            </w:r>
                            <w:r w:rsidRPr="00427A6A">
                              <w:rPr>
                                <w:color w:val="4D416C" w:themeColor="background2" w:themeShade="80"/>
                              </w:rPr>
                              <w:t xml:space="preserve">Topological </w:t>
                            </w:r>
                            <w:r w:rsidRPr="00427A6A">
                              <w:rPr>
                                <w:rFonts w:ascii="Corbel" w:hAnsi="Corbel"/>
                                <w:color w:val="4D416C" w:themeColor="background2" w:themeShade="80"/>
                              </w:rPr>
                              <w:t xml:space="preserve">≠ </w:t>
                            </w:r>
                            <w:r w:rsidRPr="00427A6A">
                              <w:rPr>
                                <w:color w:val="4D416C" w:themeColor="background2" w:themeShade="80"/>
                              </w:rPr>
                              <w:t>Physical Mobility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18.1pt;margin-top:73.05pt;width:315.8pt;height:38.5pt;z-index:2516531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" filled="f" stroked="f">
                <v:textbox inset=",7.2pt,,7.2pt">
                  <w:txbxContent>
                    <w:p w14:paraId="23A38835" w14:textId="47D1CAD3" w:rsidR="00335948" w:rsidRPr="00427A6A" w:rsidRDefault="00335948" w:rsidP="004C1CD6">
                      <w:pPr>
                        <w:pStyle w:val="Heading3"/>
                        <w:rPr>
                          <w:color w:val="4D416C" w:themeColor="background2" w:themeShade="80"/>
                        </w:rPr>
                      </w:pPr>
                      <w:r>
                        <w:rPr>
                          <w:color w:val="4D416C" w:themeColor="background2" w:themeShade="80"/>
                        </w:rPr>
                        <w:t xml:space="preserve">   </w:t>
                      </w:r>
                      <w:r w:rsidRPr="00427A6A">
                        <w:rPr>
                          <w:color w:val="4D416C" w:themeColor="background2" w:themeShade="80"/>
                        </w:rPr>
                        <w:t xml:space="preserve">Topological </w:t>
                      </w:r>
                      <w:r w:rsidRPr="00427A6A">
                        <w:rPr>
                          <w:rFonts w:ascii="Corbel" w:hAnsi="Corbel"/>
                          <w:color w:val="4D416C" w:themeColor="background2" w:themeShade="80"/>
                        </w:rPr>
                        <w:t xml:space="preserve">≠ </w:t>
                      </w:r>
                      <w:r w:rsidRPr="00427A6A">
                        <w:rPr>
                          <w:color w:val="4D416C" w:themeColor="background2" w:themeShade="80"/>
                        </w:rPr>
                        <w:t>Physical Mobility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93578">
        <w:rPr>
          <w:noProof/>
        </w:rPr>
        <mc:AlternateContent>
          <mc:Choice Requires="wpg">
            <w:drawing>
              <wp:anchor distT="0" distB="0" distL="114300" distR="114300" simplePos="1" relativeHeight="251653180" behindDoc="0" locked="0" layoutInCell="1" allowOverlap="1" wp14:anchorId="1123600D" wp14:editId="51C4CABC">
                <wp:simplePos x="163830" y="4564380"/>
                <wp:positionH relativeFrom="page">
                  <wp:posOffset>163830</wp:posOffset>
                </wp:positionH>
                <wp:positionV relativeFrom="page">
                  <wp:posOffset>4564380</wp:posOffset>
                </wp:positionV>
                <wp:extent cx="3415030" cy="1860550"/>
                <wp:effectExtent l="0" t="0" r="0" b="19050"/>
                <wp:wrapThrough wrapText="bothSides">
                  <wp:wrapPolygon edited="0">
                    <wp:start x="161" y="0"/>
                    <wp:lineTo x="161" y="21526"/>
                    <wp:lineTo x="21206" y="21526"/>
                    <wp:lineTo x="21206" y="0"/>
                    <wp:lineTo x="161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5030" cy="1860550"/>
                          <a:chOff x="0" y="0"/>
                          <a:chExt cx="3415030" cy="18605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503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0"/>
                            <a:ext cx="66611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2">
                          <w:txbxContent>
                            <w:p w14:paraId="24F407C5" w14:textId="77777777" w:rsidR="00335948" w:rsidRDefault="00335948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0DADF51" w14:textId="77777777" w:rsidR="00335948" w:rsidRDefault="00335948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210FC061" w14:textId="77777777" w:rsidR="00335948" w:rsidRPr="00427A6A" w:rsidRDefault="00335948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427A6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Goal: </w:t>
                              </w:r>
                            </w:p>
                            <w:p w14:paraId="311EAFFC" w14:textId="0F75D631" w:rsidR="00335948" w:rsidRPr="00427A6A" w:rsidRDefault="00335948" w:rsidP="004C1CD6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427A6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Model and predict topological mobility of wireless users</w:t>
                              </w:r>
                            </w:p>
                            <w:p w14:paraId="101B269D" w14:textId="77777777" w:rsidR="00335948" w:rsidRDefault="00335948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Motivations:</w:t>
                              </w:r>
                            </w:p>
                            <w:p w14:paraId="14DC3A4D" w14:textId="6538593F" w:rsidR="00335948" w:rsidRDefault="00335948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Improved models and simulations of users mobile behaviors</w:t>
                              </w:r>
                            </w:p>
                            <w:p w14:paraId="61683781" w14:textId="55F7F20E" w:rsidR="00335948" w:rsidRDefault="00335948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Evaluation of new Internet scale network architectures</w:t>
                              </w:r>
                            </w:p>
                            <w:p w14:paraId="4EF144AF" w14:textId="7C94D403" w:rsidR="00335948" w:rsidRDefault="00335948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Exploration of new modeling techniques and their application to networking challenges</w:t>
                              </w:r>
                            </w:p>
                            <w:p w14:paraId="0D6F90E0" w14:textId="77777777" w:rsidR="00335948" w:rsidRPr="000E1F11" w:rsidRDefault="00335948" w:rsidP="00AB4410">
                              <w:pPr>
                                <w:spacing w:after="0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233201C" w14:textId="2943E7D6" w:rsidR="00335948" w:rsidRDefault="00335948" w:rsidP="004C1CD6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1440" y="154940"/>
                            <a:ext cx="69977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309880"/>
                            <a:ext cx="69977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464820"/>
                            <a:ext cx="323215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74739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" y="90233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105727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440" y="1212215"/>
                            <a:ext cx="3232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1522095"/>
                            <a:ext cx="323215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1668780"/>
                            <a:ext cx="323215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2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50" style="position:absolute;margin-left:12.9pt;margin-top:359.4pt;width:268.9pt;height:146.5pt;z-index:251653180;mso-position-horizontal-relative:page;mso-position-vertical-relative:page" coordsize="3415030,1860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" mv:complextextbox="1">
                <v:shape id="Text Box 47" o:spid="_x0000_s1051" type="#_x0000_t202" style="position:absolute;width:3415030;height:1859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/tSxAAA&#10;ANsAAAAPAAAAZHJzL2Rvd25yZXYueG1sRI9Ba8JAFITvBf/D8gRvdaOgLdFVQiFQQUGteH5mn0kw&#10;+zbJrhr767tCweMwM98w82VnKnGj1pWWFYyGEQjizOqScwWHn/T9E4TzyBory6TgQQ6Wi97bHGNt&#10;77yj297nIkDYxaig8L6OpXRZQQbd0NbEwTvb1qAPss2lbvEe4KaS4yiaSoMlh4UCa/oqKLvsr0bB&#10;ZntqfleRM1Xi0/Qj2Tbr87FRatDvkhkIT51/hf/b31rBeALPL+E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Y/7UsQAAADbAAAADwAAAAAAAAAAAAAAAACXAgAAZHJzL2Rv&#10;d25yZXYueG1sUEsFBgAAAAAEAAQA9QAAAIgDAAAAAA==&#10;" mv:complextextbox="1" filled="f" stroked="f">
                  <v:textbox inset=",0,,0"/>
                </v:shape>
                <v:shape id="Text Box 2" o:spid="_x0000_s1052" type="#_x0000_t202" style="position:absolute;left:91440;width:666115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3" inset="0,0,0,0">
                    <w:txbxContent>
                      <w:p w14:paraId="24F407C5" w14:textId="77777777" w:rsidR="00335948" w:rsidRDefault="00335948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0DADF51" w14:textId="77777777" w:rsidR="00335948" w:rsidRDefault="00335948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210FC061" w14:textId="77777777" w:rsidR="00335948" w:rsidRPr="00427A6A" w:rsidRDefault="00335948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27A6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Goal: </w:t>
                        </w:r>
                      </w:p>
                      <w:p w14:paraId="311EAFFC" w14:textId="0F75D631" w:rsidR="00335948" w:rsidRPr="00427A6A" w:rsidRDefault="00335948" w:rsidP="004C1CD6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- </w:t>
                        </w:r>
                        <w:r w:rsidRPr="00427A6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Model and predict topological mobility of wireless users</w:t>
                        </w:r>
                      </w:p>
                      <w:p w14:paraId="101B269D" w14:textId="77777777" w:rsidR="00335948" w:rsidRDefault="00335948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Motivations:</w:t>
                        </w:r>
                      </w:p>
                      <w:p w14:paraId="14DC3A4D" w14:textId="6538593F" w:rsidR="00335948" w:rsidRDefault="00335948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Improved models and simulations of users mobile behaviors</w:t>
                        </w:r>
                      </w:p>
                      <w:p w14:paraId="61683781" w14:textId="55F7F20E" w:rsidR="00335948" w:rsidRDefault="00335948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Evaluation of new Internet scale network architectures</w:t>
                        </w:r>
                      </w:p>
                      <w:p w14:paraId="4EF144AF" w14:textId="7C94D403" w:rsidR="00335948" w:rsidRDefault="00335948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Exploration of new modeling techniques and their application to networking challenges</w:t>
                        </w:r>
                      </w:p>
                      <w:p w14:paraId="0D6F90E0" w14:textId="77777777" w:rsidR="00335948" w:rsidRPr="000E1F11" w:rsidRDefault="00335948" w:rsidP="00AB4410">
                        <w:pPr>
                          <w:spacing w:after="0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5233201C" w14:textId="2943E7D6" w:rsidR="00335948" w:rsidRDefault="00335948" w:rsidP="004C1CD6"/>
                    </w:txbxContent>
                  </v:textbox>
                </v:shape>
                <v:shape id="Text Box 3" o:spid="_x0000_s1053" type="#_x0000_t202" style="position:absolute;left:91440;top:154940;width:69977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style="mso-next-textbox:#Text Box 4" inset="0,0,0,0">
                    <w:txbxContent/>
                  </v:textbox>
                </v:shape>
                <v:shape id="Text Box 4" o:spid="_x0000_s1054" type="#_x0000_t202" style="position:absolute;left:91440;top:309880;width:69977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5" inset="0,0,0,0">
                    <w:txbxContent/>
                  </v:textbox>
                </v:shape>
                <v:shape id="Text Box 5" o:spid="_x0000_s1055" type="#_x0000_t202" style="position:absolute;left:91440;top:464820;width:3232150;height:283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56" type="#_x0000_t202" style="position:absolute;left:91440;top:74739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7" inset="0,0,0,0">
                    <w:txbxContent/>
                  </v:textbox>
                </v:shape>
                <v:shape id="Text Box 7" o:spid="_x0000_s1057" type="#_x0000_t202" style="position:absolute;left:91440;top:90233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style="mso-next-textbox:#Text Box 10" inset="0,0,0,0">
                    <w:txbxContent/>
                  </v:textbox>
                </v:shape>
                <v:shape id="Text Box 10" o:spid="_x0000_s1058" type="#_x0000_t202" style="position:absolute;left:91440;top:105727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1" inset="0,0,0,0">
                    <w:txbxContent/>
                  </v:textbox>
                </v:shape>
                <v:shape id="Text Box 11" o:spid="_x0000_s1059" type="#_x0000_t202" style="position:absolute;left:91440;top:1212215;width:32321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style="mso-next-textbox:#Text Box 12" inset="0,0,0,0">
                    <w:txbxContent/>
                  </v:textbox>
                </v:shape>
                <v:shape id="Text Box 12" o:spid="_x0000_s1060" type="#_x0000_t202" style="position:absolute;left:91440;top:1522095;width:3232150;height:147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style="mso-next-textbox:#Text Box 14" inset="0,0,0,0">
                    <w:txbxContent/>
                  </v:textbox>
                </v:shape>
                <v:shape id="Text Box 14" o:spid="_x0000_s1061" type="#_x0000_t202" style="position:absolute;left:91440;top:1668780;width:3232150;height:191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51751">
        <w:rPr>
          <w:noProof/>
        </w:rPr>
        <mc:AlternateContent>
          <mc:Choice Requires="wpg">
            <w:drawing>
              <wp:anchor distT="0" distB="0" distL="114300" distR="114300" simplePos="0" relativeHeight="251649079" behindDoc="0" locked="0" layoutInCell="1" allowOverlap="1" wp14:anchorId="01CABFBD" wp14:editId="382474DD">
                <wp:simplePos x="0" y="0"/>
                <wp:positionH relativeFrom="page">
                  <wp:posOffset>163830</wp:posOffset>
                </wp:positionH>
                <wp:positionV relativeFrom="page">
                  <wp:posOffset>4564380</wp:posOffset>
                </wp:positionV>
                <wp:extent cx="3586480" cy="2165985"/>
                <wp:effectExtent l="0" t="0" r="20320" b="18415"/>
                <wp:wrapTight wrapText="bothSides">
                  <wp:wrapPolygon edited="0">
                    <wp:start x="0" y="0"/>
                    <wp:lineTo x="0" y="18744"/>
                    <wp:lineTo x="306" y="21530"/>
                    <wp:lineTo x="21569" y="21530"/>
                    <wp:lineTo x="21569" y="21277"/>
                    <wp:lineTo x="3671" y="20264"/>
                    <wp:lineTo x="21569" y="18997"/>
                    <wp:lineTo x="21569" y="0"/>
                    <wp:lineTo x="0" y="0"/>
                  </wp:wrapPolygon>
                </wp:wrapTight>
                <wp:docPr id="10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6480" cy="2165985"/>
                          <a:chOff x="10954" y="576"/>
                          <a:chExt cx="4316" cy="4330"/>
                        </a:xfrm>
                      </wpg:grpSpPr>
                      <wps:wsp>
                        <wps:cNvPr id="10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6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12.9pt;margin-top:359.4pt;width:282.4pt;height:170.55pt;z-index:251649079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eA8wgAA&#10;ANwAAAAPAAAAZHJzL2Rvd25yZXYueG1sRE89a8MwEN0L/Q/iCt1q2SaE4kYJpSSQpYPdJlkP62qZ&#10;WCdjKbaTXx8VCt3u8T5vtZltJ0YafOtYQZakIIhrp1tuFHx/7V5eQfiArLFzTAqu5GGzfnxYYaHd&#10;xCWNVWhEDGFfoAITQl9I6WtDFn3ieuLI/bjBYohwaKQecIrhtpN5mi6lxZZjg8GePgzV5+piFeTb&#10;7FYd8nNZHe24kHYRTmX3qdTz0/z+BiLQHP7Ff+69jvPTHH6fiRfI9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x4DzCAAAA3AAAAA8AAAAAAAAAAAAAAAAAlwIAAGRycy9kb3du&#10;cmV2LnhtbFBLBQYAAAAABAAEAPUAAACGAwAAAAA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KRbywgAA&#10;ANwAAAAPAAAAZHJzL2Rvd25yZXYueG1sRE/NasJAEL4XfIdlBG91YwOtRFeRgMVDe6j6AGN2TEKy&#10;s2F38+Pbu4VCb/Px/c52P5lWDOR8bVnBapmAIC6srrlUcL0cX9cgfEDW2FomBQ/ysN/NXraYaTvy&#10;Dw3nUIoYwj5DBVUIXSalLyoy6Je2I47c3TqDIUJXSu1wjOGmlW9J8i4N1hwbKuwor6hozr1RcPka&#10;2skfvj+Hq2v68t7cfJ5+KLWYT4cNiEBT+Bf/uU86zk9S+H0mX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pFvLCAAAA3AAAAA8AAAAAAAAAAAAAAAAAlwIAAGRycy9kb3du&#10;cmV2LnhtbFBLBQYAAAAABAAEAPUAAACGAwAAAAA=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Om0sMAAADcAAAADwAAAGRycy9kb3ducmV2LnhtbERP20oDMRB9L/gPYQTfuolSS7s2LdYq&#10;iL3Qi74Pm3GzdDNZNrFd/94Ihb7N4VxnMutcLU7UhsqzhvtMgSAuvKm41PB5eOuPQISIbLD2TBp+&#10;KcBsetObYG78mXd02sdSpBAOOWqwMTa5lKGw5DBkviFO3LdvHcYE21KaFs8p3NXyQamhdFhxarDY&#10;0Iul4rj/cRq2qGxXrdavX3PZuHGx/Fg8boZa3912z08gInXxKr64302arwbw/0y6QE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TptLDAAAA3AAAAA8AAAAAAAAAAAAA&#10;AAAAoQIAAGRycy9kb3ducmV2LnhtbFBLBQYAAAAABAAEAPkAAACRAwAAAAA=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2+27xAAA&#10;ANw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szv4eyZd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tvtu8QAAADcAAAADwAAAAAAAAAAAAAAAACXAgAAZHJzL2Rv&#10;d25yZXYueG1sUEsFBgAAAAAEAAQA9QAAAIgDAAAAAA=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2dPsIAAADcAAAADwAAAGRycy9kb3ducmV2LnhtbERPW0vDMBR+F/Yfwhn45pIJFtc1G15B&#10;vAzttvdDc2zKmpPSxLb+eyMIvp2P73qK7eRaMVAfGs8algsFgrjypuFaw2H/eHENIkRkg61n0vBN&#10;Abab2VmBufEjf9BQxlqkEA45arAxdrmUobLkMCx8R5y4T987jAn2tTQ9jinctfJSqUw6bDg1WOzo&#10;zlJ1Kr+chndUdmpe3x6Ot7Jzq+rl+f5ql2l9Pp9u1iAiTfFf/Od+Mmm+yuD3mXSB3P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02dPsIAAADcAAAADwAAAAAAAAAAAAAA&#10;AAChAgAAZHJzL2Rvd25yZXYueG1sUEsFBgAAAAAEAAQA+QAAAJADAAAAAA==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E4pcIAAADcAAAADwAAAGRycy9kb3ducmV2LnhtbERPTWsCMRC9F/wPYQRvNbFQW1ej2FZB&#10;tC3W6n3YjJulm8myibr+e1Mo9DaP9zmTWesqcaYmlJ41DPoKBHHuTcmFhv338v4ZRIjIBivPpOFK&#10;AWbTzt0EM+Mv/EXnXSxECuGQoQYbY51JGXJLDkPf18SJO/rGYUywKaRp8JLCXSUflBpKhyWnBos1&#10;vVrKf3Ynp2GLyrbl+8fi8CJrN8o367fHz6HWvW47H4OI1MZ/8Z97ZdJ89QS/z6QL5PQ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E4pcIAAADcAAAADwAAAAAAAAAAAAAA&#10;AAChAgAAZHJzL2Rvd25yZXYueG1sUEsFBgAAAAAEAAQA+QAAAJADAAAAAA==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 w:rsidR="00451751">
        <w:rPr>
          <w:noProof/>
        </w:rPr>
        <mc:AlternateContent>
          <mc:Choice Requires="wps">
            <w:drawing>
              <wp:anchor distT="0" distB="0" distL="114300" distR="114300" simplePos="0" relativeHeight="251707544" behindDoc="1" locked="0" layoutInCell="1" allowOverlap="1" wp14:anchorId="5CBCCA94" wp14:editId="69A4232A">
                <wp:simplePos x="0" y="0"/>
                <wp:positionH relativeFrom="page">
                  <wp:posOffset>163830</wp:posOffset>
                </wp:positionH>
                <wp:positionV relativeFrom="page">
                  <wp:posOffset>867410</wp:posOffset>
                </wp:positionV>
                <wp:extent cx="9788232" cy="5862320"/>
                <wp:effectExtent l="76200" t="50800" r="67310" b="1066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232" cy="5862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9pt;margin-top:68.3pt;width:770.75pt;height:461.6pt;z-index:-251608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" filled="f" strokecolor="black [3213]" strokeweight="3pt">
                <v:shadow on="t" opacity="22937f" mv:blur="40000f" origin=",.5" offset="0,23000emu"/>
                <w10:wrap anchorx="page" anchory="page"/>
              </v:rect>
            </w:pict>
          </mc:Fallback>
        </mc:AlternateContent>
      </w:r>
      <w:r w:rsidR="00F67458">
        <w:rPr>
          <w:noProof/>
        </w:rPr>
        <w:drawing>
          <wp:anchor distT="0" distB="0" distL="114300" distR="114300" simplePos="0" relativeHeight="251720856" behindDoc="0" locked="0" layoutInCell="1" allowOverlap="1" wp14:anchorId="7AD36ABA" wp14:editId="58E5FD24">
            <wp:simplePos x="0" y="0"/>
            <wp:positionH relativeFrom="page">
              <wp:posOffset>5318125</wp:posOffset>
            </wp:positionH>
            <wp:positionV relativeFrom="page">
              <wp:posOffset>5701665</wp:posOffset>
            </wp:positionV>
            <wp:extent cx="1162050" cy="953135"/>
            <wp:effectExtent l="0" t="0" r="6350" b="12065"/>
            <wp:wrapThrough wrapText="bothSides">
              <wp:wrapPolygon edited="0">
                <wp:start x="0" y="0"/>
                <wp:lineTo x="0" y="21298"/>
                <wp:lineTo x="21246" y="21298"/>
                <wp:lineTo x="21246" y="0"/>
                <wp:lineTo x="0" y="0"/>
              </wp:wrapPolygon>
            </wp:wrapThrough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w:drawing>
          <wp:anchor distT="0" distB="0" distL="114300" distR="114300" simplePos="0" relativeHeight="251719832" behindDoc="0" locked="0" layoutInCell="1" allowOverlap="1" wp14:anchorId="5FBC3F2C" wp14:editId="0A2D23BA">
            <wp:simplePos x="0" y="0"/>
            <wp:positionH relativeFrom="page">
              <wp:posOffset>4037965</wp:posOffset>
            </wp:positionH>
            <wp:positionV relativeFrom="page">
              <wp:posOffset>5713730</wp:posOffset>
            </wp:positionV>
            <wp:extent cx="1238885" cy="929640"/>
            <wp:effectExtent l="0" t="0" r="5715" b="10160"/>
            <wp:wrapThrough wrapText="bothSides">
              <wp:wrapPolygon edited="0">
                <wp:start x="0" y="0"/>
                <wp:lineTo x="0" y="21246"/>
                <wp:lineTo x="21257" y="21246"/>
                <wp:lineTo x="21257" y="0"/>
                <wp:lineTo x="0" y="0"/>
              </wp:wrapPolygon>
            </wp:wrapThrough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mc:AlternateContent>
          <mc:Choice Requires="wpg">
            <w:drawing>
              <wp:anchor distT="0" distB="0" distL="114300" distR="114300" simplePos="0" relativeHeight="251715736" behindDoc="0" locked="0" layoutInCell="1" allowOverlap="1" wp14:anchorId="48EDFFD4" wp14:editId="00C03B4A">
                <wp:simplePos x="0" y="0"/>
                <wp:positionH relativeFrom="page">
                  <wp:posOffset>3702050</wp:posOffset>
                </wp:positionH>
                <wp:positionV relativeFrom="page">
                  <wp:posOffset>918210</wp:posOffset>
                </wp:positionV>
                <wp:extent cx="3136265" cy="1426210"/>
                <wp:effectExtent l="0" t="0" r="13335" b="21590"/>
                <wp:wrapThrough wrapText="bothSides">
                  <wp:wrapPolygon edited="0">
                    <wp:start x="0" y="0"/>
                    <wp:lineTo x="0" y="18850"/>
                    <wp:lineTo x="350" y="21542"/>
                    <wp:lineTo x="21517" y="21542"/>
                    <wp:lineTo x="21517" y="0"/>
                    <wp:lineTo x="0" y="0"/>
                  </wp:wrapPolygon>
                </wp:wrapThrough>
                <wp:docPr id="8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265" cy="1426210"/>
                          <a:chOff x="10954" y="576"/>
                          <a:chExt cx="4316" cy="4330"/>
                        </a:xfrm>
                      </wpg:grpSpPr>
                      <wps:wsp>
                        <wps:cNvPr id="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3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5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291.5pt;margin-top:72.3pt;width:246.95pt;height:112.3pt;z-index:251715736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5WWUwwAA&#10;ANsAAAAPAAAAZHJzL2Rvd25yZXYueG1sRI9Pi8IwFMTvwn6H8Ba8adoiIl2jyLLCXvbQ+mevj+bZ&#10;FpuX0sRa/fRGEDwOM/MbZrkeTCN66lxtWUE8jUAQF1bXXCrY77aTBQjnkTU2lknBjRysVx+jJaba&#10;XjmjPvelCBB2KSqovG9TKV1RkUE3tS1x8E62M+iD7EqpO7wGuGlkEkVzabDmsFBhS98VFef8YhQk&#10;P/E9PyTnLD+afibNzP9nzZ9S489h8wXC0+Df4Vf7VytYxPD8En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5WWUwwAAANsAAAAPAAAAAAAAAAAAAAAAAJcCAABkcnMvZG93&#10;bnJldi54bWxQSwUGAAAAAAQABAD1AAAAhwMAAAAA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owm1wwAA&#10;ANsAAAAPAAAAZHJzL2Rvd25yZXYueG1sRI/disIwFITvBd8hHME7TVVQ6ZoWEVz2Yr3w5wHONse2&#10;tDkpSazdt98sCF4OM/MNs8sH04qenK8tK1jMExDEhdU1lwpu1+NsC8IHZI2tZVLwSx7ybDzaYart&#10;k8/UX0IpIoR9igqqELpUSl9UZNDPbUccvbt1BkOUrpTa4TPCTSuXSbKWBmuOCxV2dKioaC4Po+D6&#10;3beD358++5trHuW9+fGH1Uap6WTYf4AINIR3+NX+0gq2S/j/En+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owm1wwAAANsAAAAPAAAAAAAAAAAAAAAAAJcCAABkcnMvZG93&#10;bnJldi54bWxQSwUGAAAAAAQABAD1AAAAhwMAAAAA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lzo2MQAAADbAAAADwAAAGRycy9kb3ducmV2LnhtbESPW2sCMRSE3wX/QziCb25WRbFbo3hp&#10;QewFte37YXPcLG5Olk2q23/fFAo+DjPzDTNftrYSV2p86VjBMElBEOdOl1wo+Px4HsxA+ICssXJM&#10;Cn7Iw3LR7cwx0+7GR7qeQiEihH2GCkwIdSalzw1Z9ImriaN3do3FEGVTSN3gLcJtJUdpOpUWS44L&#10;BmvaGMovp2+r4ICpacvXt6evtaztQ/6y307ep0r1e+3qEUSgNtzD/+2dVjAbw9+X+APk4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XOjY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jQgxQAA&#10;ANsAAAAPAAAAZHJzL2Rvd25yZXYueG1sRI9BawIxFITvQv9DeIXeNGuR1m6NspS2eKp2W2qPj81z&#10;s7p5WZKo6783QqHHYWa+YWaL3rbiSD40jhWMRxkI4srphmsF319vwymIEJE1to5JwZkCLOY3gxnm&#10;2p34k45lrEWCcMhRgYmxy6UMlSGLYeQ64uRtnbcYk/S11B5PCW5beZ9lD9Jiw2nBYEcvhqp9ebAK&#10;XttNYfzPbvLxKMvfJ7eu31ebQqm72754BhGpj//hv/ZSK5hO4Pol/Q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eNCD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nVN8MAAADbAAAADwAAAGRycy9kb3ducmV2LnhtbESPW2sCMRSE3wX/QziCb5q1oOhqFNta&#10;KL2I1/fD5rhZ3Jwsm1TXf28Kgo/DzHzDzBaNLcWFal84VjDoJyCIM6cLzhUc9h+9MQgfkDWWjknB&#10;jTws5u3WDFPtrrylyy7kIkLYp6jAhFClUvrMkEXfdxVx9E6uthiirHOpa7xGuC3lS5KMpMWC44LB&#10;it4MZefdn1WwwcQ0xc/v6vgqKzvJvr/eh+uRUt1Os5yCCNSEZ/jR/tQKxkP4/xJ/gJzf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51TfDAAAA2wAAAA8AAAAAAAAAAAAA&#10;AAAAoQIAAGRycy9kb3ducmV2LnhtbFBLBQYAAAAABAAEAPkAAACRAwAAAAA=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u28QAAADbAAAADwAAAGRycy9kb3ducmV2LnhtbESP3WoCMRSE7wu+QziCd92sgtZujeJf&#10;QWpb1Lb3h81xs7g5WTZR17dvCkIvh5n5hpnMWluJCzW+dKygn6QgiHOnSy4UfH+9Po5B+ICssXJM&#10;Cm7kYTbtPEww0+7Ke7ocQiEihH2GCkwIdSalzw1Z9ImriaN3dI3FEGVTSN3gNcJtJQdpOpIWS44L&#10;BmtaGspPh7NVsMPUtOX7x/pnIWv7nG/fVsPPkVK9bjt/ARGoDf/he3ujFYyf4O9L/AFy+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Z+7bxAAAANsAAAAPAAAAAAAAAAAA&#10;AAAAAKECAABkcnMvZG93bnJldi54bWxQSwUGAAAAAAQABAD5AAAAkgMAAAAA&#10;" strokecolor="white [3212]" strokeweight="1pt">
                  <v:shadow opacity="22938f" mv:blur="38100f" offset="0,2pt"/>
                </v:line>
                <w10:wrap type="through" anchorx="page" anchory="page"/>
              </v:group>
            </w:pict>
          </mc:Fallback>
        </mc:AlternateContent>
      </w:r>
      <w:r w:rsidR="00F67458">
        <w:rPr>
          <w:noProof/>
        </w:rPr>
        <mc:AlternateContent>
          <mc:Choice Requires="wps">
            <w:drawing>
              <wp:anchor distT="0" distB="0" distL="114300" distR="114300" simplePos="0" relativeHeight="251716760" behindDoc="0" locked="0" layoutInCell="1" allowOverlap="1" wp14:anchorId="5896561B" wp14:editId="69AF3982">
                <wp:simplePos x="0" y="0"/>
                <wp:positionH relativeFrom="page">
                  <wp:posOffset>3530600</wp:posOffset>
                </wp:positionH>
                <wp:positionV relativeFrom="page">
                  <wp:posOffset>1114425</wp:posOffset>
                </wp:positionV>
                <wp:extent cx="3388360" cy="1250315"/>
                <wp:effectExtent l="0" t="0" r="0" b="0"/>
                <wp:wrapThrough wrapText="bothSides">
                  <wp:wrapPolygon edited="0">
                    <wp:start x="162" y="439"/>
                    <wp:lineTo x="162" y="20624"/>
                    <wp:lineTo x="21211" y="20624"/>
                    <wp:lineTo x="21211" y="439"/>
                    <wp:lineTo x="162" y="439"/>
                  </wp:wrapPolygon>
                </wp:wrapThrough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36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C46B58" w14:textId="1330BD4C" w:rsidR="00335948" w:rsidRPr="0074659F" w:rsidRDefault="00335948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Identify different types of users</w:t>
                            </w:r>
                          </w:p>
                          <w:p w14:paraId="6656B781" w14:textId="4FDABED0" w:rsidR="00335948" w:rsidRPr="0074659F" w:rsidRDefault="00335948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Predict length of sessions</w:t>
                            </w:r>
                          </w:p>
                          <w:p w14:paraId="27CAB3F8" w14:textId="0245AD77" w:rsidR="00335948" w:rsidRPr="0074659F" w:rsidRDefault="00335948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Model frequency of transition between networks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2" type="#_x0000_t202" style="position:absolute;margin-left:278pt;margin-top:87.75pt;width:266.8pt;height:98.45pt;z-index:251716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" filled="f" stroked="f">
                <v:textbox inset=",7.2pt,,7.2pt">
                  <w:txbxContent>
                    <w:p w14:paraId="0CC46B58" w14:textId="1330BD4C" w:rsidR="00335948" w:rsidRPr="0074659F" w:rsidRDefault="00335948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Identify different types of users</w:t>
                      </w:r>
                    </w:p>
                    <w:p w14:paraId="6656B781" w14:textId="4FDABED0" w:rsidR="00335948" w:rsidRPr="0074659F" w:rsidRDefault="00335948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Predict length of sessions</w:t>
                      </w:r>
                    </w:p>
                    <w:p w14:paraId="27CAB3F8" w14:textId="0245AD77" w:rsidR="00335948" w:rsidRPr="0074659F" w:rsidRDefault="00335948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Model frequency of transition between networks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67458">
        <w:rPr>
          <w:noProof/>
        </w:rPr>
        <w:drawing>
          <wp:anchor distT="0" distB="0" distL="114300" distR="114300" simplePos="0" relativeHeight="251717784" behindDoc="0" locked="0" layoutInCell="1" allowOverlap="1" wp14:anchorId="71037E24" wp14:editId="023E0FD7">
            <wp:simplePos x="0" y="0"/>
            <wp:positionH relativeFrom="page">
              <wp:posOffset>3702050</wp:posOffset>
            </wp:positionH>
            <wp:positionV relativeFrom="page">
              <wp:posOffset>2396490</wp:posOffset>
            </wp:positionV>
            <wp:extent cx="3100705" cy="1715770"/>
            <wp:effectExtent l="0" t="0" r="0" b="11430"/>
            <wp:wrapThrough wrapText="bothSides">
              <wp:wrapPolygon edited="0">
                <wp:start x="0" y="0"/>
                <wp:lineTo x="0" y="21424"/>
                <wp:lineTo x="21410" y="21424"/>
                <wp:lineTo x="21410" y="0"/>
                <wp:lineTo x="0" y="0"/>
              </wp:wrapPolygon>
            </wp:wrapThrough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w:drawing>
          <wp:anchor distT="0" distB="0" distL="114300" distR="114300" simplePos="0" relativeHeight="251718808" behindDoc="0" locked="0" layoutInCell="1" allowOverlap="1" wp14:anchorId="2443881E" wp14:editId="21F2615B">
            <wp:simplePos x="0" y="0"/>
            <wp:positionH relativeFrom="page">
              <wp:posOffset>3702050</wp:posOffset>
            </wp:positionH>
            <wp:positionV relativeFrom="page">
              <wp:posOffset>3998595</wp:posOffset>
            </wp:positionV>
            <wp:extent cx="3100705" cy="1540510"/>
            <wp:effectExtent l="0" t="0" r="0" b="8890"/>
            <wp:wrapThrough wrapText="bothSides">
              <wp:wrapPolygon edited="0">
                <wp:start x="0" y="0"/>
                <wp:lineTo x="0" y="21369"/>
                <wp:lineTo x="21410" y="21369"/>
                <wp:lineTo x="21410" y="0"/>
                <wp:lineTo x="0" y="0"/>
              </wp:wrapPolygon>
            </wp:wrapThrough>
            <wp:docPr id="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C1">
        <w:rPr>
          <w:noProof/>
        </w:rPr>
        <mc:AlternateContent>
          <mc:Choice Requires="wps">
            <w:drawing>
              <wp:anchor distT="0" distB="0" distL="114300" distR="114300" simplePos="0" relativeHeight="251732120" behindDoc="0" locked="0" layoutInCell="1" allowOverlap="1" wp14:anchorId="0A2A0F91" wp14:editId="6A8DA704">
                <wp:simplePos x="0" y="0"/>
                <wp:positionH relativeFrom="page">
                  <wp:posOffset>1043940</wp:posOffset>
                </wp:positionH>
                <wp:positionV relativeFrom="page">
                  <wp:posOffset>4540250</wp:posOffset>
                </wp:positionV>
                <wp:extent cx="2679700" cy="400685"/>
                <wp:effectExtent l="0" t="0" r="0" b="5715"/>
                <wp:wrapTight wrapText="bothSides">
                  <wp:wrapPolygon edited="0">
                    <wp:start x="205" y="0"/>
                    <wp:lineTo x="205" y="20539"/>
                    <wp:lineTo x="21088" y="20539"/>
                    <wp:lineTo x="21088" y="0"/>
                    <wp:lineTo x="205" y="0"/>
                  </wp:wrapPolygon>
                </wp:wrapTight>
                <wp:docPr id="10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906A4" w14:textId="6E69130C" w:rsidR="00335948" w:rsidRPr="0074659F" w:rsidRDefault="00335948" w:rsidP="00427A6A">
                            <w:pPr>
                              <w:pStyle w:val="Title"/>
                              <w:ind w:left="72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Goal &amp; Motivations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3" type="#_x0000_t202" style="position:absolute;margin-left:82.2pt;margin-top:357.5pt;width:211pt;height:31.55pt;z-index:251732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lsofQCAABY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" filled="f" stroked="f">
                <v:textbox inset=",0,,0">
                  <w:txbxContent>
                    <w:p w14:paraId="3C9906A4" w14:textId="6E69130C" w:rsidR="00335948" w:rsidRPr="0074659F" w:rsidRDefault="00335948" w:rsidP="00427A6A">
                      <w:pPr>
                        <w:pStyle w:val="Title"/>
                        <w:ind w:left="72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Goal &amp; Motivations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D0ECE">
        <w:rPr>
          <w:noProof/>
        </w:rPr>
        <mc:AlternateContent>
          <mc:Choice Requires="wps">
            <w:drawing>
              <wp:anchor distT="0" distB="0" distL="114300" distR="114300" simplePos="0" relativeHeight="251733144" behindDoc="0" locked="0" layoutInCell="1" allowOverlap="1" wp14:anchorId="50024E63" wp14:editId="574D35D2">
                <wp:simplePos x="0" y="0"/>
                <wp:positionH relativeFrom="page">
                  <wp:posOffset>6119495</wp:posOffset>
                </wp:positionH>
                <wp:positionV relativeFrom="page">
                  <wp:posOffset>6725920</wp:posOffset>
                </wp:positionV>
                <wp:extent cx="3818558" cy="1232535"/>
                <wp:effectExtent l="0" t="0" r="0" b="12065"/>
                <wp:wrapThrough wrapText="bothSides">
                  <wp:wrapPolygon edited="0">
                    <wp:start x="144" y="0"/>
                    <wp:lineTo x="144" y="21366"/>
                    <wp:lineTo x="21266" y="21366"/>
                    <wp:lineTo x="21266" y="0"/>
                    <wp:lineTo x="144" y="0"/>
                  </wp:wrapPolygon>
                </wp:wrapThrough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558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FFFB" w14:textId="10DC85BB" w:rsidR="00335948" w:rsidRPr="00DD0ECE" w:rsidRDefault="00335948" w:rsidP="000E1F11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D0ECE">
                              <w:rPr>
                                <w:color w:val="FFFFFF" w:themeColor="background1"/>
                              </w:rPr>
                              <w:t>Support</w:t>
                            </w:r>
                          </w:p>
                          <w:p w14:paraId="3734C429" w14:textId="5BCF8925" w:rsidR="00335948" w:rsidRPr="00DD0ECE" w:rsidRDefault="00335948" w:rsidP="000E1F11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D0ECE">
                              <w:rPr>
                                <w:color w:val="FFFFFF" w:themeColor="background1"/>
                              </w:rPr>
                              <w:t xml:space="preserve">NSF Grant No. 1413973, </w:t>
                            </w:r>
                            <w:proofErr w:type="spellStart"/>
                            <w:r w:rsidRPr="00DD0ECE">
                              <w:rPr>
                                <w:color w:val="FFFFFF" w:themeColor="background1"/>
                              </w:rPr>
                              <w:t>NeTS</w:t>
                            </w:r>
                            <w:proofErr w:type="spellEnd"/>
                            <w:r w:rsidRPr="00DD0ECE">
                              <w:rPr>
                                <w:color w:val="FFFFFF" w:themeColor="background1"/>
                              </w:rPr>
                              <w:t>: Large: Collaborative Research: Location-Independent Networks: Evaluation Strategies &amp;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4" type="#_x0000_t202" style="position:absolute;margin-left:481.85pt;margin-top:529.6pt;width:300.65pt;height:97.05pt;z-index:25173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" mv:complextextbox="1" filled="f" stroked="f">
                <v:textbox>
                  <w:txbxContent>
                    <w:p w14:paraId="0967FFFB" w14:textId="10DC85BB" w:rsidR="00335948" w:rsidRPr="00DD0ECE" w:rsidRDefault="00335948" w:rsidP="000E1F1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D0ECE">
                        <w:rPr>
                          <w:color w:val="FFFFFF" w:themeColor="background1"/>
                        </w:rPr>
                        <w:t>Support</w:t>
                      </w:r>
                    </w:p>
                    <w:p w14:paraId="3734C429" w14:textId="5BCF8925" w:rsidR="00335948" w:rsidRPr="00DD0ECE" w:rsidRDefault="00335948" w:rsidP="000E1F1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D0ECE">
                        <w:rPr>
                          <w:color w:val="FFFFFF" w:themeColor="background1"/>
                        </w:rPr>
                        <w:t xml:space="preserve">NSF Grant No. 1413973, </w:t>
                      </w:r>
                      <w:proofErr w:type="spellStart"/>
                      <w:r w:rsidRPr="00DD0ECE">
                        <w:rPr>
                          <w:color w:val="FFFFFF" w:themeColor="background1"/>
                        </w:rPr>
                        <w:t>NeTS</w:t>
                      </w:r>
                      <w:proofErr w:type="spellEnd"/>
                      <w:r w:rsidRPr="00DD0ECE">
                        <w:rPr>
                          <w:color w:val="FFFFFF" w:themeColor="background1"/>
                        </w:rPr>
                        <w:t>: Large: Collaborative Research: Location-Independent Networks: Evaluation Strategies &amp; Studies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3578">
        <w:rPr>
          <w:noProof/>
        </w:rPr>
        <mc:AlternateContent>
          <mc:Choice Requires="wpg">
            <w:drawing>
              <wp:anchor distT="0" distB="0" distL="114300" distR="114300" simplePos="1" relativeHeight="251702424" behindDoc="0" locked="0" layoutInCell="1" allowOverlap="1" wp14:anchorId="5083B92B" wp14:editId="2E62A90C">
                <wp:simplePos x="-62230" y="6729095"/>
                <wp:positionH relativeFrom="page">
                  <wp:posOffset>-62230</wp:posOffset>
                </wp:positionH>
                <wp:positionV relativeFrom="page">
                  <wp:posOffset>6729095</wp:posOffset>
                </wp:positionV>
                <wp:extent cx="10101580" cy="1241425"/>
                <wp:effectExtent l="0" t="0" r="7620" b="3175"/>
                <wp:wrapThrough wrapText="bothSides">
                  <wp:wrapPolygon edited="0">
                    <wp:start x="0" y="0"/>
                    <wp:lineTo x="0" y="21213"/>
                    <wp:lineTo x="21562" y="21213"/>
                    <wp:lineTo x="21562" y="0"/>
                    <wp:lineTo x="0" y="0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580" cy="1241425"/>
                          <a:chOff x="0" y="0"/>
                          <a:chExt cx="10101580" cy="12414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0101580" cy="12414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45720"/>
                            <a:ext cx="6001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6">
                          <w:txbxContent>
                            <w:p w14:paraId="6D29B639" w14:textId="2D49875B" w:rsidR="00335948" w:rsidRPr="00DD0ECE" w:rsidRDefault="00335948" w:rsidP="00A62981">
                              <w:pPr>
                                <w:spacing w:after="0"/>
                                <w:ind w:firstLine="360"/>
                                <w:rPr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color w:val="FFFFFF" w:themeColor="background1"/>
                                </w:rPr>
                                <w:t>Major Contributions</w:t>
                              </w:r>
                            </w:p>
                            <w:p w14:paraId="07B8CD6E" w14:textId="37D59FCF" w:rsidR="00335948" w:rsidRPr="00DD0ECE" w:rsidRDefault="00335948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Built and evaluated new models for network topological mobility.</w:t>
                              </w:r>
                            </w:p>
                            <w:p w14:paraId="57C956F6" w14:textId="11DF5FD3" w:rsidR="00335948" w:rsidRPr="00DD0ECE" w:rsidRDefault="00335948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Contribution to understanding of how network mobility affects new network design</w:t>
                              </w:r>
                            </w:p>
                            <w:p w14:paraId="63C00640" w14:textId="27AE93EA" w:rsidR="00335948" w:rsidRPr="00DD0ECE" w:rsidRDefault="00335948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Use and demonstration of suite of tools for broad exploration possibility</w:t>
                              </w:r>
                            </w:p>
                            <w:p w14:paraId="06956B7E" w14:textId="78DA8BF1" w:rsidR="00335948" w:rsidRPr="00DD0ECE" w:rsidRDefault="00335948" w:rsidP="00AB4410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1440" y="2317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6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4349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6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1440" y="6381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6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1440" y="841375"/>
                            <a:ext cx="6001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6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65" style="position:absolute;margin-left:-4.85pt;margin-top:529.85pt;width:795.4pt;height:97.75pt;z-index:251702424;mso-position-horizontal-relative:page;mso-position-vertical-relative:page" coordsize="10101580,1241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" mv:complextextbox="1">
                <v:shape id="Text Box 9" o:spid="_x0000_s1066" type="#_x0000_t202" style="position:absolute;width:10101580;height:1241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uw5wgAA&#10;ANoAAAAPAAAAZHJzL2Rvd25yZXYueG1sRI9Bi8IwFITvC/sfwlvwsmiqomg1igiCghdr9fxs3rZl&#10;m5fSRK3/3giCx2FmvmHmy9ZU4kaNKy0r6PciEMSZ1SXnCtLjpjsB4TyyxsoyKXiQg+Xi+2uOsbZ3&#10;PtAt8bkIEHYxKii8r2MpXVaQQdezNXHw/mxj0AfZ5FI3eA9wU8lBFI2lwZLDQoE1rQvK/pOrUVAO&#10;ql36O03c5rI/Hc/5MBqd9qlSnZ92NQPhqfWf8Lu91Qqm8LoSb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7DnCAAAA2gAAAA8AAAAAAAAAAAAAAAAAlwIAAGRycy9kb3du&#10;cmV2LnhtbFBLBQYAAAAABAAEAPUAAACGAwAAAAA=&#10;" mv:complextextbox="1" fillcolor="#3b3351 [2415]" stroked="f">
                  <v:textbox inset=",,,0"/>
                </v:shape>
                <v:shape id="Text Box 16" o:spid="_x0000_s1067" type="#_x0000_t202" style="position:absolute;left:91440;top:45720;width:6001385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19" inset="0,0,0,0">
                    <w:txbxContent>
                      <w:p w14:paraId="6D29B639" w14:textId="2D49875B" w:rsidR="00335948" w:rsidRPr="00DD0ECE" w:rsidRDefault="00335948" w:rsidP="00A62981">
                        <w:pPr>
                          <w:spacing w:after="0"/>
                          <w:ind w:firstLine="360"/>
                          <w:rPr>
                            <w:color w:val="FFFFFF" w:themeColor="background1"/>
                          </w:rPr>
                        </w:pPr>
                        <w:r w:rsidRPr="00DD0ECE">
                          <w:rPr>
                            <w:color w:val="FFFFFF" w:themeColor="background1"/>
                          </w:rPr>
                          <w:t>Major Contributions</w:t>
                        </w:r>
                      </w:p>
                      <w:p w14:paraId="07B8CD6E" w14:textId="37D59FCF" w:rsidR="00335948" w:rsidRPr="00DD0ECE" w:rsidRDefault="00335948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Built and evaluated new models for network topological mobility.</w:t>
                        </w:r>
                      </w:p>
                      <w:p w14:paraId="57C956F6" w14:textId="11DF5FD3" w:rsidR="00335948" w:rsidRPr="00DD0ECE" w:rsidRDefault="00335948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Contribution to understanding of how network mobility affects new network design</w:t>
                        </w:r>
                      </w:p>
                      <w:p w14:paraId="63C00640" w14:textId="27AE93EA" w:rsidR="00335948" w:rsidRPr="00DD0ECE" w:rsidRDefault="00335948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Use and demonstration of suite of tools for broad exploration possibility</w:t>
                        </w:r>
                      </w:p>
                      <w:p w14:paraId="06956B7E" w14:textId="78DA8BF1" w:rsidR="00335948" w:rsidRPr="00DD0ECE" w:rsidRDefault="00335948" w:rsidP="00AB4410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19" o:spid="_x0000_s1068" type="#_x0000_t202" style="position:absolute;left:91440;top:2317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style="mso-next-textbox:#Text Box 20" inset="0,0,0,0">
                    <w:txbxContent/>
                  </v:textbox>
                </v:shape>
                <v:shape id="Text Box 20" o:spid="_x0000_s1069" type="#_x0000_t202" style="position:absolute;left:91440;top:4349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30" inset="0,0,0,0">
                    <w:txbxContent/>
                  </v:textbox>
                </v:shape>
                <v:shape id="Text Box 30" o:spid="_x0000_s1070" type="#_x0000_t202" style="position:absolute;left:91440;top:6381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style="mso-next-textbox:#Text Box 31" inset="0,0,0,0">
                    <w:txbxContent/>
                  </v:textbox>
                </v:shape>
                <v:shape id="Text Box 31" o:spid="_x0000_s1071" type="#_x0000_t202" style="position:absolute;left:91440;top:841375;width:6001385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27A6A">
        <w:rPr>
          <w:noProof/>
        </w:rPr>
        <mc:AlternateContent>
          <mc:Choice Requires="wpg">
            <w:drawing>
              <wp:anchor distT="0" distB="0" distL="114300" distR="114300" simplePos="0" relativeHeight="251653269" behindDoc="0" locked="0" layoutInCell="1" allowOverlap="1" wp14:anchorId="585932BE" wp14:editId="290733C5">
                <wp:simplePos x="0" y="0"/>
                <wp:positionH relativeFrom="page">
                  <wp:posOffset>7073900</wp:posOffset>
                </wp:positionH>
                <wp:positionV relativeFrom="page">
                  <wp:posOffset>895350</wp:posOffset>
                </wp:positionV>
                <wp:extent cx="2894330" cy="1435735"/>
                <wp:effectExtent l="0" t="0" r="26670" b="12065"/>
                <wp:wrapTight wrapText="bothSides">
                  <wp:wrapPolygon edited="0">
                    <wp:start x="0" y="0"/>
                    <wp:lineTo x="0" y="18724"/>
                    <wp:lineTo x="379" y="21399"/>
                    <wp:lineTo x="3791" y="21399"/>
                    <wp:lineTo x="21609" y="19107"/>
                    <wp:lineTo x="21609" y="0"/>
                    <wp:lineTo x="0" y="0"/>
                  </wp:wrapPolygon>
                </wp:wrapTight>
                <wp:docPr id="4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1435735"/>
                          <a:chOff x="10954" y="576"/>
                          <a:chExt cx="4316" cy="4330"/>
                        </a:xfrm>
                      </wpg:grpSpPr>
                      <wps:wsp>
                        <wps:cNvPr id="4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5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8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57pt;margin-top:70.5pt;width:227.9pt;height:113.05pt;z-index:251653269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uTixAAA&#10;ANsAAAAPAAAAZHJzL2Rvd25yZXYueG1sRI9Pa8JAFMTvQr/D8gredGMMUlLXIKWCFw+J/XN9ZJ9J&#10;SPZtyK4x+um7hUKPw8z8htlmk+nESINrLCtYLSMQxKXVDVcKPs6HxQsI55E1dpZJwZ0cZLun2RZT&#10;bW+c01j4SgQIuxQV1N73qZSurMmgW9qeOHgXOxj0QQ6V1APeAtx0Mo6ijTTYcFiosae3msq2uBoF&#10;8fvqUXzGbV58mTGRJvHfeXdSav487V9BeJr8f/ivfdQKkjX8fgk/QO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MLk4sQAAADbAAAADwAAAAAAAAAAAAAAAACXAgAAZHJzL2Rv&#10;d25yZXYueG1sUEsFBgAAAAAEAAQA9QAAAIgDAAAAAA=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47AxAAA&#10;ANsAAAAPAAAAZHJzL2Rvd25yZXYueG1sRI9Ba8JAFITvBf/D8gRvdaOGtkRXEaHFQ3uoyQ94Zp9J&#10;SPZt2F2T+O+7hUKPw8x8w+wOk+nEQM43lhWslgkI4tLqhisFRf7+/AbCB2SNnWVS8CAPh/3saYeZ&#10;tiN/03AJlYgQ9hkqqEPoMyl9WZNBv7Q9cfRu1hkMUbpKaodjhJtOrpPkRRpsOC7U2NOpprK93I2C&#10;/HPoJn/8+hgK196rW3v1p82rUov5dNyCCDSF//Bf+6wVpCn8fok/QO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+OwMQAAADbAAAADwAAAAAAAAAAAAAAAACXAgAAZHJzL2Rv&#10;d25yZXYueG1sUEsFBgAAAAAEAAQA9QAAAIgDAAAAAA==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BvrcQAAADbAAAADwAAAGRycy9kb3ducmV2LnhtbESP3WoCMRSE7wu+QziCd92sotJujeJf&#10;Qaotatv7w+a4WdycLJuo69s3hUIvh5n5hpnMWluJKzW+dKygn6QgiHOnSy4UfH2+Pj6B8AFZY+WY&#10;FNzJw2zaeZhgpt2ND3Q9hkJECPsMFZgQ6kxKnxuy6BNXE0fv5BqLIcqmkLrBW4TbSg7SdCwtlhwX&#10;DNa0NJSfjxerYI+pacvd+/p7IWv7nG/fVqOPsVK9bjt/ARGoDf/hv/ZGKxiO4PdL/AFy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G+t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+bVWxQAA&#10;ANsAAAAPAAAAZHJzL2Rvd25yZXYueG1sRI9BawIxFITvBf9DeEJvNVsRbbdGWaQtnqzdltrjY/O6&#10;Wd28LEnU9d83QqHHYWa+YebL3rbiRD40jhXcjzIQxJXTDdcKPj9e7h5AhIissXVMCi4UYLkY3Mwx&#10;1+7M73QqYy0ShEOOCkyMXS5lqAxZDCPXESfvx3mLMUlfS+3xnOC2leMsm0qLDacFgx2tDFWH8mgV&#10;PLe7wviv/WQzk+X3o9vWr2+7Qqnb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L5tVb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2" o:spid="_x0000_s1031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HAM8IAAADbAAAADwAAAGRycy9kb3ducmV2LnhtbERPW2vCMBR+F/Yfwhn4pqniZKtNxcsG&#10;Y7qxeXk/NMem2JyUJtPu3y8Pgo8f3z2bd7YWF2p95VjBaJiAIC6crrhUcNi/DZ5B+ICssXZMCv7I&#10;wzx/6GWYanflH7rsQiliCPsUFZgQmlRKXxiy6IeuIY7cybUWQ4RtKXWL1xhuazlOkqm0WHFsMNjQ&#10;ylBx3v1aBd+YmK7afr4el7KxL8XmY/30NVWq/9gtZiACdeEuvrnftYJJHBu/xB8g8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0HAM8IAAADbAAAADwAAAAAAAAAAAAAA&#10;AAChAgAAZHJzL2Rvd25yZXYueG1sUEsFBgAAAAAEAAQA+QAAAJADAAAAAA==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 w:rsidR="00427A6A">
        <w:rPr>
          <w:noProof/>
        </w:rPr>
        <mc:AlternateContent>
          <mc:Choice Requires="wps">
            <w:drawing>
              <wp:anchor distT="0" distB="0" distL="114300" distR="114300" simplePos="0" relativeHeight="251653271" behindDoc="0" locked="0" layoutInCell="1" allowOverlap="1" wp14:anchorId="5087BCFA" wp14:editId="1459D733">
                <wp:simplePos x="0" y="0"/>
                <wp:positionH relativeFrom="page">
                  <wp:posOffset>7164705</wp:posOffset>
                </wp:positionH>
                <wp:positionV relativeFrom="page">
                  <wp:posOffset>1129030</wp:posOffset>
                </wp:positionV>
                <wp:extent cx="2603500" cy="984885"/>
                <wp:effectExtent l="0" t="0" r="0" b="5715"/>
                <wp:wrapTight wrapText="bothSides">
                  <wp:wrapPolygon edited="0">
                    <wp:start x="211" y="0"/>
                    <wp:lineTo x="211" y="21168"/>
                    <wp:lineTo x="21073" y="21168"/>
                    <wp:lineTo x="21073" y="0"/>
                    <wp:lineTo x="211" y="0"/>
                  </wp:wrapPolygon>
                </wp:wrapTight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FA58EE" w14:textId="5E1F15A3" w:rsidR="00335948" w:rsidRPr="00843859" w:rsidRDefault="00335948" w:rsidP="0074659F">
                            <w:pPr>
                              <w:pStyle w:val="Subtitle"/>
                              <w:jc w:val="left"/>
                              <w:rPr>
                                <w:iCs w:val="0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iCs w:val="0"/>
                                <w:sz w:val="28"/>
                                <w:szCs w:val="28"/>
                              </w:rPr>
                              <w:t>A suite of machine learning tools were used in this networks problem due to the size of the dataset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2" type="#_x0000_t202" style="position:absolute;margin-left:564.15pt;margin-top:88.9pt;width:205pt;height:77.55pt;z-index:251653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" filled="f" stroked="f">
                <v:textbox inset=",0,,0">
                  <w:txbxContent>
                    <w:p w14:paraId="48FA58EE" w14:textId="5E1F15A3" w:rsidR="00335948" w:rsidRPr="00843859" w:rsidRDefault="00335948" w:rsidP="0074659F">
                      <w:pPr>
                        <w:pStyle w:val="Subtitle"/>
                        <w:jc w:val="left"/>
                        <w:rPr>
                          <w:iCs w:val="0"/>
                          <w:sz w:val="28"/>
                          <w:szCs w:val="28"/>
                        </w:rPr>
                      </w:pPr>
                      <w:r w:rsidRPr="00843859">
                        <w:rPr>
                          <w:iCs w:val="0"/>
                          <w:sz w:val="28"/>
                          <w:szCs w:val="28"/>
                        </w:rPr>
                        <w:t>A suite of machine learning tools were used in this networks problem due to the size of the dataset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767B8">
        <w:rPr>
          <w:noProof/>
        </w:rPr>
        <mc:AlternateContent>
          <mc:Choice Requires="wps">
            <w:drawing>
              <wp:anchor distT="0" distB="0" distL="114300" distR="114300" simplePos="0" relativeHeight="251724952" behindDoc="0" locked="0" layoutInCell="1" allowOverlap="1" wp14:anchorId="52A3A656" wp14:editId="55A16FB5">
                <wp:simplePos x="0" y="0"/>
                <wp:positionH relativeFrom="page">
                  <wp:posOffset>4819015</wp:posOffset>
                </wp:positionH>
                <wp:positionV relativeFrom="page">
                  <wp:posOffset>898525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8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AC0220" w14:textId="4027A759" w:rsidR="00335948" w:rsidRPr="0074659F" w:rsidRDefault="00335948" w:rsidP="0074659F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79.45pt;margin-top:70.75pt;width:162.8pt;height:31.55pt;z-index:251724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" filled="f" stroked="f">
                <v:textbox inset=",0,,0">
                  <w:txbxContent>
                    <w:p w14:paraId="4EAC0220" w14:textId="4027A759" w:rsidR="00335948" w:rsidRPr="0074659F" w:rsidRDefault="00335948" w:rsidP="0074659F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Results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82A32">
        <w:rPr>
          <w:noProof/>
        </w:rPr>
        <mc:AlternateContent>
          <mc:Choice Requires="wpg">
            <w:drawing>
              <wp:anchor distT="0" distB="0" distL="114300" distR="114300" simplePos="0" relativeHeight="251650104" behindDoc="0" locked="0" layoutInCell="1" allowOverlap="1" wp14:anchorId="61770523" wp14:editId="2D4744BA">
                <wp:simplePos x="0" y="0"/>
                <wp:positionH relativeFrom="page">
                  <wp:posOffset>7073900</wp:posOffset>
                </wp:positionH>
                <wp:positionV relativeFrom="page">
                  <wp:posOffset>4408170</wp:posOffset>
                </wp:positionV>
                <wp:extent cx="2894330" cy="2282190"/>
                <wp:effectExtent l="0" t="0" r="26670" b="29210"/>
                <wp:wrapTight wrapText="bothSides">
                  <wp:wrapPolygon edited="0">
                    <wp:start x="0" y="0"/>
                    <wp:lineTo x="0" y="18751"/>
                    <wp:lineTo x="379" y="21636"/>
                    <wp:lineTo x="21609" y="21636"/>
                    <wp:lineTo x="21609" y="21396"/>
                    <wp:lineTo x="3791" y="19232"/>
                    <wp:lineTo x="21609" y="18992"/>
                    <wp:lineTo x="21609" y="0"/>
                    <wp:lineTo x="0" y="0"/>
                  </wp:wrapPolygon>
                </wp:wrapTight>
                <wp:docPr id="9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2282190"/>
                          <a:chOff x="10954" y="576"/>
                          <a:chExt cx="4316" cy="4330"/>
                        </a:xfrm>
                      </wpg:grpSpPr>
                      <wps:wsp>
                        <wps:cNvPr id="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4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6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57pt;margin-top:347.1pt;width:227.9pt;height:179.7pt;z-index:251650104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7m0+xAAA&#10;ANsAAAAPAAAAZHJzL2Rvd25yZXYueG1sRI9Ba4NAFITvhf6H5RVyq6sSSmrcSAgp5NKDpm2uD/dF&#10;Je5bcbfG5tdnC4Ueh5n5hsmL2fRiotF1lhUkUQyCuLa640bBx/HteQXCeWSNvWVS8EMOis3jQ46Z&#10;tlcuaap8IwKEXYYKWu+HTEpXt2TQRXYgDt7ZjgZ9kGMj9YjXADe9TOP4RRrsOCy0ONCupfpSfRsF&#10;6T65VZ/ppay+zLSUZulPZf+u1OJp3q5BeJr9f/ivfdAKXlP4/RJ+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e5tPsQAAADbAAAADwAAAAAAAAAAAAAAAACXAgAAZHJzL2Rv&#10;d25yZXYueG1sUEsFBgAAAAAEAAQA9QAAAIgDAAAAAA=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NjrzwwAA&#10;ANsAAAAPAAAAZHJzL2Rvd25yZXYueG1sRI/disIwFITvhX2HcIS909QV/OkaRQRlL/TC6gOcbY5t&#10;aXNSkli7b78RBC+HmfmGWW1604iOnK8sK5iMExDEudUVFwqul/1oAcIHZI2NZVLwRx4264/BClNt&#10;H3ymLguFiBD2KSooQ2hTKX1ekkE/ti1x9G7WGQxRukJqh48IN438SpKZNFhxXCixpV1JeZ3djYLL&#10;sWt6vz0duqur78Wt/vW76Vypz2G//QYRqA/v8Kv9oxUsp/D8En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NjrzwwAAANsAAAAPAAAAAAAAAAAAAAAAAJcCAABkcnMvZG93&#10;bnJldi54bWxQSwUGAAAAAAQABAD1AAAAhwMAAAAA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zmccQAAADbAAAADwAAAGRycy9kb3ducmV2LnhtbESPW2sCMRSE3wv+h3AE32pWUelujeKl&#10;gtgLatv3w+a4WdycLJtUt//eFIQ+DjPzDTOdt7YSF2p86VjBoJ+AIM6dLrlQ8PW5eXwC4QOyxsox&#10;KfglD/NZ52GKmXZXPtDlGAoRIewzVGBCqDMpfW7Iou+7mjh6J9dYDFE2hdQNXiPcVnKYJBNpseS4&#10;YLCmlaH8fPyxCvaYmLZ8e3/5Xsrapvnrbj3+mCjV67aLZxCB2vAfvre3WkE6gr8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bOZx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wdmxQAA&#10;ANsAAAAPAAAAZHJzL2Rvd25yZXYueG1sRI9BTwIxFITvJvyH5pFwk65ERVYK2RAhnARXIx5fts/t&#10;6vZ10xZY/r01MfE4mZlvMvNlb1txIh8axwpuxhkI4srphmsFb6/r6wcQISJrbB2TggsFWC4GV3PM&#10;tTvzC53KWIsE4ZCjAhNjl0sZKkMWw9h1xMn7dN5iTNLXUns8J7ht5STL7qXFhtOCwY5Whqrv8mgV&#10;PLWHwvj3r9vnqSw/Zm5fb3aHQqnRsC8eQUTq43/4r73VCmZ3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LB2b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LdncQAAADbAAAADwAAAGRycy9kb3ducmV2LnhtbESPW2vCQBSE3wX/w3KEvplNCw0aXaU3&#10;QbyUeun7IXuaDc2eDdlV03/fFQQfh5n5hpnOO1uLM7W+cqzgMUlBEBdOV1wqOB4WwxEIH5A11o5J&#10;wR95mM/6vSnm2l14R+d9KEWEsM9RgQmhyaX0hSGLPnENcfR+XGsxRNmWUrd4iXBby6c0zaTFiuOC&#10;wYbeDBW/+5NV8IWp6arN9uP7VTZ2XKxX78+fmVIPg+5lAiJQF+7hW3upFYwzuH6JP0DO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8t2dxAAAANsAAAAPAAAAAAAAAAAA&#10;AAAAAKECAABkcnMvZG93bnJldi54bWxQSwUGAAAAAAQABAD5AAAAkgMAAAAA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54BsQAAADbAAAADwAAAGRycy9kb3ducmV2LnhtbESP3WoCMRSE7wu+QziCdzWroO1ujeJf&#10;Qaotatv7w+a4WdycLJuo69s3hUIvh5n5hpnMWluJKzW+dKxg0E9AEOdOl1wo+Pp8fXwG4QOyxsox&#10;KbiTh9m08zDBTLsbH+h6DIWIEPYZKjAh1JmUPjdk0fddTRy9k2sshiibQuoGbxFuKzlMkrG0WHJc&#10;MFjT0lB+Pl6sgj0mpi137+vvhaxtmm/fVqOPsVK9bjt/ARGoDf/hv/ZGK0if4PdL/AFy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vngGxAAAANsAAAAPAAAAAAAAAAAA&#10;AAAAAKECAABkcnMvZG93bnJldi54bWxQSwUGAAAAAAQABAD5AAAAkgMAAAAA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 w:rsidR="00682A32">
        <w:rPr>
          <w:noProof/>
        </w:rPr>
        <mc:AlternateContent>
          <mc:Choice Requires="wps">
            <w:drawing>
              <wp:anchor distT="0" distB="0" distL="114300" distR="114300" simplePos="0" relativeHeight="251728024" behindDoc="0" locked="0" layoutInCell="1" allowOverlap="1" wp14:anchorId="7E45E373" wp14:editId="22246279">
                <wp:simplePos x="0" y="0"/>
                <wp:positionH relativeFrom="page">
                  <wp:posOffset>7897495</wp:posOffset>
                </wp:positionH>
                <wp:positionV relativeFrom="page">
                  <wp:posOffset>4365625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8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862369" w14:textId="3A4B35C5" w:rsidR="00335948" w:rsidRPr="0074659F" w:rsidRDefault="00335948" w:rsidP="00682A32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Datasets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1.85pt;margin-top:343.75pt;width:162.8pt;height:31.55pt;z-index:251728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" filled="f" stroked="f">
                <v:textbox inset=",0,,0">
                  <w:txbxContent>
                    <w:p w14:paraId="47862369" w14:textId="3A4B35C5" w:rsidR="00335948" w:rsidRPr="0074659F" w:rsidRDefault="00335948" w:rsidP="00682A32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Datasets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4659F">
        <w:rPr>
          <w:noProof/>
        </w:rPr>
        <mc:AlternateContent>
          <mc:Choice Requires="wps">
            <w:drawing>
              <wp:anchor distT="0" distB="0" distL="114300" distR="114300" simplePos="0" relativeHeight="251722904" behindDoc="0" locked="0" layoutInCell="1" allowOverlap="1" wp14:anchorId="037F024A" wp14:editId="02CD12CA">
                <wp:simplePos x="0" y="0"/>
                <wp:positionH relativeFrom="page">
                  <wp:posOffset>7072630</wp:posOffset>
                </wp:positionH>
                <wp:positionV relativeFrom="page">
                  <wp:posOffset>2590800</wp:posOffset>
                </wp:positionV>
                <wp:extent cx="252095" cy="1550670"/>
                <wp:effectExtent l="0" t="0" r="1905" b="17780"/>
                <wp:wrapThrough wrapText="bothSides">
                  <wp:wrapPolygon edited="0">
                    <wp:start x="0" y="0"/>
                    <wp:lineTo x="0" y="21493"/>
                    <wp:lineTo x="19587" y="21493"/>
                    <wp:lineTo x="1958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55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ColorfulList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1292"/>
                              <w:gridCol w:w="1897"/>
                            </w:tblGrid>
                            <w:tr w:rsidR="00335948" w:rsidRPr="0074659F" w14:paraId="5BC1FB1B" w14:textId="77777777" w:rsidTr="0074659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A4D620D" w14:textId="35FF95AC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Technique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35B78549" w14:textId="291DB290" w:rsidR="00335948" w:rsidRPr="0074659F" w:rsidRDefault="00335948" w:rsidP="00591A5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Toolkit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5C80FEF6" w14:textId="7358184C" w:rsidR="00335948" w:rsidRPr="0074659F" w:rsidRDefault="00335948" w:rsidP="00591A5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Usage</w:t>
                                  </w:r>
                                </w:p>
                              </w:tc>
                            </w:tr>
                            <w:tr w:rsidR="00335948" w:rsidRPr="0074659F" w14:paraId="161CCBA3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7A47A63" w14:textId="77777777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 xml:space="preserve">Probabilistic </w:t>
                                  </w:r>
                                </w:p>
                                <w:p w14:paraId="3BCB2F8C" w14:textId="2BF817C2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7CEBE78C" w14:textId="6C1DE0AB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PYMC3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011ECFF6" w14:textId="5140E9D8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Fast Inference</w:t>
                                  </w:r>
                                </w:p>
                              </w:tc>
                            </w:tr>
                            <w:tr w:rsidR="00335948" w:rsidRPr="0074659F" w14:paraId="382D8692" w14:textId="77777777" w:rsidTr="0074659F">
                              <w:trPr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9BCF9B1" w14:textId="4257E8B2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11C3D99A" w14:textId="4186DDB7" w:rsidR="00335948" w:rsidRPr="0074659F" w:rsidRDefault="00335948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Sklearn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217FA018" w14:textId="451F2E56" w:rsidR="00335948" w:rsidRPr="0074659F" w:rsidRDefault="00335948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 xml:space="preserve">Find optimal duration </w:t>
                                  </w:r>
                                </w:p>
                              </w:tc>
                            </w:tr>
                            <w:tr w:rsidR="00335948" w:rsidRPr="0074659F" w14:paraId="3059E368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45905E50" w14:textId="6DF48248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Neural Net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4E7F03A5" w14:textId="5836E4F6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Tensorflow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79BBAFF3" w14:textId="65DCAE83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Classify sessions</w:t>
                                  </w:r>
                                </w:p>
                              </w:tc>
                            </w:tr>
                            <w:tr w:rsidR="00335948" w:rsidRPr="0074659F" w14:paraId="445048E8" w14:textId="77777777" w:rsidTr="0074659F">
                              <w:trPr>
                                <w:trHeight w:val="6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0375D671" w14:textId="46A394EC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KMeans clustering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5AB04F5E" w14:textId="0C94EC71" w:rsidR="00335948" w:rsidRPr="0074659F" w:rsidRDefault="00335948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Scipy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38E1AA55" w14:textId="2023E62D" w:rsidR="00335948" w:rsidRPr="0074659F" w:rsidRDefault="00335948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Identify user types</w:t>
                                  </w:r>
                                </w:p>
                              </w:tc>
                            </w:tr>
                            <w:tr w:rsidR="00335948" w:rsidRPr="0074659F" w14:paraId="760D420E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5709D7CD" w14:textId="483F6233" w:rsidR="00335948" w:rsidRPr="0074659F" w:rsidRDefault="00335948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Data processing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2FA8C66A" w14:textId="42A70C61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Pandas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78D09C68" w14:textId="1D92B484" w:rsidR="00335948" w:rsidRPr="0074659F" w:rsidRDefault="00335948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Disecting data</w:t>
                                  </w:r>
                                </w:p>
                              </w:tc>
                            </w:tr>
                          </w:tbl>
                          <w:p w14:paraId="0A3EC151" w14:textId="77777777" w:rsidR="00335948" w:rsidRDefault="00335948" w:rsidP="00591A5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75" type="#_x0000_t202" style="position:absolute;margin-left:556.9pt;margin-top:204pt;width:19.85pt;height:122.1pt;z-index:2517229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ColorfulList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1292"/>
                        <w:gridCol w:w="1897"/>
                      </w:tblGrid>
                      <w:tr w:rsidR="00335948" w:rsidRPr="0074659F" w14:paraId="5BC1FB1B" w14:textId="77777777" w:rsidTr="0074659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A4D620D" w14:textId="35FF95AC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Technique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35B78549" w14:textId="291DB290" w:rsidR="00335948" w:rsidRPr="0074659F" w:rsidRDefault="00335948" w:rsidP="00591A5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Toolkit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5C80FEF6" w14:textId="7358184C" w:rsidR="00335948" w:rsidRPr="0074659F" w:rsidRDefault="00335948" w:rsidP="00591A5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Usage</w:t>
                            </w:r>
                          </w:p>
                        </w:tc>
                      </w:tr>
                      <w:tr w:rsidR="00335948" w:rsidRPr="0074659F" w14:paraId="161CCBA3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7A47A63" w14:textId="77777777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Probabilistic </w:t>
                            </w:r>
                          </w:p>
                          <w:p w14:paraId="3BCB2F8C" w14:textId="2BF817C2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7CEBE78C" w14:textId="6C1DE0AB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PYMC3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011ECFF6" w14:textId="5140E9D8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Fast Inference</w:t>
                            </w:r>
                          </w:p>
                        </w:tc>
                      </w:tr>
                      <w:tr w:rsidR="00335948" w:rsidRPr="0074659F" w14:paraId="382D8692" w14:textId="77777777" w:rsidTr="0074659F">
                        <w:trPr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9BCF9B1" w14:textId="4257E8B2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11C3D99A" w14:textId="4186DDB7" w:rsidR="00335948" w:rsidRPr="0074659F" w:rsidRDefault="00335948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Sklearn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217FA018" w14:textId="451F2E56" w:rsidR="00335948" w:rsidRPr="0074659F" w:rsidRDefault="00335948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Find optimal duration </w:t>
                            </w:r>
                          </w:p>
                        </w:tc>
                      </w:tr>
                      <w:tr w:rsidR="00335948" w:rsidRPr="0074659F" w14:paraId="3059E368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45905E50" w14:textId="6DF48248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Neural Net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4E7F03A5" w14:textId="5836E4F6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Tensorflow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79BBAFF3" w14:textId="65DCAE83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Classify sessions</w:t>
                            </w:r>
                          </w:p>
                        </w:tc>
                      </w:tr>
                      <w:tr w:rsidR="00335948" w:rsidRPr="0074659F" w14:paraId="445048E8" w14:textId="77777777" w:rsidTr="0074659F">
                        <w:trPr>
                          <w:trHeight w:val="6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0375D671" w14:textId="46A394EC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KMeans clustering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5AB04F5E" w14:textId="0C94EC71" w:rsidR="00335948" w:rsidRPr="0074659F" w:rsidRDefault="00335948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Scipy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38E1AA55" w14:textId="2023E62D" w:rsidR="00335948" w:rsidRPr="0074659F" w:rsidRDefault="00335948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Identify user types</w:t>
                            </w:r>
                          </w:p>
                        </w:tc>
                      </w:tr>
                      <w:tr w:rsidR="00335948" w:rsidRPr="0074659F" w14:paraId="760D420E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5709D7CD" w14:textId="483F6233" w:rsidR="00335948" w:rsidRPr="0074659F" w:rsidRDefault="00335948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Data processing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2FA8C66A" w14:textId="42A70C61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Pandas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78D09C68" w14:textId="1D92B484" w:rsidR="00335948" w:rsidRPr="0074659F" w:rsidRDefault="00335948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Disecting data</w:t>
                            </w:r>
                          </w:p>
                        </w:tc>
                      </w:tr>
                    </w:tbl>
                    <w:p w14:paraId="0A3EC151" w14:textId="77777777" w:rsidR="00335948" w:rsidRDefault="00335948" w:rsidP="00591A5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4659F">
        <w:rPr>
          <w:noProof/>
        </w:rPr>
        <mc:AlternateContent>
          <mc:Choice Requires="wps">
            <w:drawing>
              <wp:anchor distT="0" distB="0" distL="114300" distR="114300" simplePos="0" relativeHeight="251653270" behindDoc="0" locked="0" layoutInCell="1" allowOverlap="1" wp14:anchorId="4FEC9BF1" wp14:editId="10567D9E">
                <wp:simplePos x="0" y="0"/>
                <wp:positionH relativeFrom="page">
                  <wp:posOffset>7885430</wp:posOffset>
                </wp:positionH>
                <wp:positionV relativeFrom="page">
                  <wp:posOffset>865505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336EF8" w14:textId="2EEF0C25" w:rsidR="00335948" w:rsidRPr="0074659F" w:rsidRDefault="00335948" w:rsidP="004C1CD6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659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Techniques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620.9pt;margin-top:68.15pt;width:162.8pt;height:31.55pt;z-index:251653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FqPQCAABX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" filled="f" stroked="f">
                <v:textbox inset=",0,,0">
                  <w:txbxContent>
                    <w:p w14:paraId="77336EF8" w14:textId="2EEF0C25" w:rsidR="00335948" w:rsidRPr="0074659F" w:rsidRDefault="00335948" w:rsidP="004C1CD6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659F">
                        <w:rPr>
                          <w:b/>
                          <w:bCs/>
                          <w:sz w:val="32"/>
                          <w:szCs w:val="32"/>
                        </w:rPr>
                        <w:t xml:space="preserve">Techniques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A3BB9" w:rsidRPr="001A3B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226" behindDoc="0" locked="0" layoutInCell="1" allowOverlap="1" wp14:anchorId="76AAECEF" wp14:editId="3BBB068A">
                <wp:simplePos x="0" y="0"/>
                <wp:positionH relativeFrom="page">
                  <wp:posOffset>833120</wp:posOffset>
                </wp:positionH>
                <wp:positionV relativeFrom="page">
                  <wp:posOffset>144145</wp:posOffset>
                </wp:positionV>
                <wp:extent cx="8705850" cy="579120"/>
                <wp:effectExtent l="0" t="0" r="0" b="0"/>
                <wp:wrapTight wrapText="bothSides">
                  <wp:wrapPolygon edited="0">
                    <wp:start x="63" y="947"/>
                    <wp:lineTo x="63" y="19895"/>
                    <wp:lineTo x="21490" y="19895"/>
                    <wp:lineTo x="21490" y="947"/>
                    <wp:lineTo x="63" y="947"/>
                  </wp:wrapPolygon>
                </wp:wrapTight>
                <wp:docPr id="2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9B8093" w14:textId="3552DB4B" w:rsidR="00335948" w:rsidRPr="000B3190" w:rsidRDefault="00335948" w:rsidP="004C1CD6">
                            <w:pPr>
                              <w:pStyle w:val="Heading2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0B3190">
                              <w:rPr>
                                <w:b/>
                                <w:sz w:val="48"/>
                                <w:szCs w:val="48"/>
                              </w:rPr>
                              <w:t>Predict Users Mobility in Networks - Shidan Xu - ANA Group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77" type="#_x0000_t202" style="position:absolute;margin-left:65.6pt;margin-top:11.35pt;width:685.5pt;height:45.6pt;z-index:251653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" filled="f" stroked="f">
                <v:textbox inset=",7.2pt,,7.2pt">
                  <w:txbxContent>
                    <w:p w14:paraId="5C9B8093" w14:textId="3552DB4B" w:rsidR="00335948" w:rsidRPr="000B3190" w:rsidRDefault="00335948" w:rsidP="004C1CD6">
                      <w:pPr>
                        <w:pStyle w:val="Heading2"/>
                        <w:rPr>
                          <w:b/>
                          <w:sz w:val="48"/>
                          <w:szCs w:val="48"/>
                        </w:rPr>
                      </w:pPr>
                      <w:r w:rsidRPr="000B3190">
                        <w:rPr>
                          <w:b/>
                          <w:sz w:val="48"/>
                          <w:szCs w:val="48"/>
                        </w:rPr>
                        <w:t>Predict Users Mobility in Networks - Shidan Xu - ANA Group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A3BB9">
        <w:rPr>
          <w:noProof/>
        </w:rPr>
        <mc:AlternateContent>
          <mc:Choice Requires="wpg">
            <w:drawing>
              <wp:anchor distT="0" distB="0" distL="114300" distR="114300" simplePos="0" relativeHeight="251653225" behindDoc="0" locked="0" layoutInCell="1" allowOverlap="1" wp14:anchorId="53D1CE9B" wp14:editId="6E1DBC49">
                <wp:simplePos x="0" y="0"/>
                <wp:positionH relativeFrom="page">
                  <wp:posOffset>12700</wp:posOffset>
                </wp:positionH>
                <wp:positionV relativeFrom="page">
                  <wp:posOffset>-280035</wp:posOffset>
                </wp:positionV>
                <wp:extent cx="10985500" cy="1118235"/>
                <wp:effectExtent l="0" t="0" r="38100" b="24765"/>
                <wp:wrapTight wrapText="bothSides">
                  <wp:wrapPolygon edited="0">
                    <wp:start x="19627" y="0"/>
                    <wp:lineTo x="0" y="4416"/>
                    <wp:lineTo x="0" y="21588"/>
                    <wp:lineTo x="19827" y="21588"/>
                    <wp:lineTo x="19827" y="7850"/>
                    <wp:lineTo x="21625" y="5397"/>
                    <wp:lineTo x="21625" y="0"/>
                    <wp:lineTo x="19627" y="0"/>
                  </wp:wrapPolygon>
                </wp:wrapTight>
                <wp:docPr id="3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0" cy="1118235"/>
                          <a:chOff x="584" y="4320"/>
                          <a:chExt cx="4176" cy="1584"/>
                        </a:xfrm>
                      </wpg:grpSpPr>
                      <wps:wsp>
                        <wps:cNvPr id="38" name="Line 19"/>
                        <wps:cNvCnPr/>
                        <wps:spPr bwMode="auto">
                          <a:xfrm>
                            <a:off x="584" y="432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noFill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4" y="4680"/>
                            <a:ext cx="3816" cy="12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400" y="432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1pt;margin-top:-22pt;width:865pt;height:88.05pt;z-index:251653225;mso-position-horizontal-relative:page;mso-position-vertical-relative:page" coordorigin="584,4320" coordsize="4176,15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">
                <v:line id="Line 19" o:spid="_x0000_s1027" style="position:absolute;visibility:visible;mso-wrap-style:square" from="584,4320" to="4760,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eMnMAAAADbAAAADwAAAGRycy9kb3ducmV2LnhtbERPy4rCMBTdC/5DuII7TVSQoRpF1IEZ&#10;LAw+wO21ubbF5qY0UTt/bxaCy8N5z5etrcSDGl861jAaKhDEmTMl5xpOx+/BFwgfkA1WjknDP3lY&#10;LrqdOSbGPXlPj0PIRQxhn6CGIoQ6kdJnBVn0Q1cTR+7qGoshwiaXpsFnDLeVHCs1lRZLjg0F1rQu&#10;KLsd7lbD/fK7m5rzxpTHv7Td1qkapanSut9rVzMQgdrwEb/dP0bDJI6NX+IPkI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jnjJzAAAAA2wAAAA8AAAAAAAAAAAAAAAAA&#10;oQIAAGRycy9kb3ducmV2LnhtbFBLBQYAAAAABAAEAPkAAACOAwAAAAA=&#10;" stroked="f" strokeweight="1pt">
                  <v:shadow opacity="22938f" mv:blur="38100f" offset="0,2pt"/>
                </v:line>
                <v:rect id="Rectangle 6" o:spid="_x0000_s1028" style="position:absolute;left:584;top:4680;width:3816;height:12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jJgxxwAA&#10;ANsAAAAPAAAAZHJzL2Rvd25yZXYueG1sRI9BT8JAFITvJvyHzTPxQmSLisXKlqgEQ4gHrRw8PrvP&#10;ttB9W7oLLf/eNSHxOJmZbzKzeW9qcaTWVZYVjEcRCOLc6ooLBZvP5fUUhPPIGmvLpOBEDubp4GKG&#10;ibYdf9Ax84UIEHYJKii9bxIpXV6SQTeyDXHwfmxr0AfZFlK32AW4qeVNFN1LgxWHhRIbeikp32UH&#10;o+Br+f4WvS7uYj1Zf/M2i4eT5z0pdXXZPz2C8NT7//C5vdIKbh/g70v4ATL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IyYMccAAADbAAAADwAAAAAAAAAAAAAAAACXAgAAZHJz&#10;L2Rvd25yZXYueG1sUEsFBgAAAAAEAAQA9QAAAIsDAAAAAA==&#10;" fillcolor="#4f446d [3215]" strokecolor="#4a7ebb" strokeweight="1.5pt">
                  <v:shadow opacity="22938f" mv:blur="38100f" offset="0,2pt"/>
                  <v:textbox inset=",7.2pt,,7.2pt"/>
                </v:rect>
                <v:rect id="Rectangle 9" o:spid="_x0000_s1029" style="position:absolute;left:4400;top:4320;width:36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3fiwQAA&#10;ANsAAAAPAAAAZHJzL2Rvd25yZXYueG1sRE/LasJAFN0L/sNwC92ZiVbExowibQPdKPiAbi+ZaxKa&#10;uRNmppr0652F4PJw3vmmN624kvONZQXTJAVBXFrdcKXgfComSxA+IGtsLZOCgTxs1uNRjpm2Nz7Q&#10;9RgqEUPYZ6igDqHLpPRlTQZ9YjviyF2sMxgidJXUDm8x3LRylqYLabDh2FBjRx81lb/HP6OAmiCn&#10;w8/byb3L3ex/X+yrr09S6vWl365ABOrDU/xwf2sF87g+fok/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d34sEAAADbAAAADwAAAAAAAAAAAAAAAACXAgAAZHJzL2Rvd25y&#10;ZXYueG1sUEsFBgAAAAAEAAQA9QAAAIUDAAAAAA==&#10;" fillcolor="#f90 [3204]" strokecolor="#4a7ebb" strokeweight="1.5pt">
                  <v:shadow opacity="22938f" mv:blur="38100f" offset="0,2pt"/>
                  <v:textbox inset=",7.2pt,,7.2pt"/>
                </v:rect>
                <w10:wrap type="tight" anchorx="page" anchory="page"/>
              </v:group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83" behindDoc="0" locked="0" layoutInCell="1" allowOverlap="1" wp14:anchorId="56AD2211" wp14:editId="06023401">
                <wp:simplePos x="0" y="0"/>
                <wp:positionH relativeFrom="page">
                  <wp:posOffset>3695700</wp:posOffset>
                </wp:positionH>
                <wp:positionV relativeFrom="page">
                  <wp:posOffset>6729730</wp:posOffset>
                </wp:positionV>
                <wp:extent cx="2651760" cy="218440"/>
                <wp:effectExtent l="0" t="0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BAC537E" w14:textId="77777777" w:rsidR="00335948" w:rsidRPr="00154B3D" w:rsidRDefault="00335948" w:rsidP="004C1CD6">
                            <w:pPr>
                              <w:pStyle w:val="Organization"/>
                            </w:pPr>
                            <w:r>
                              <w:t>Lorem Ipsum Dolor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8" type="#_x0000_t202" style="position:absolute;margin-left:291pt;margin-top:529.9pt;width:208.8pt;height:17.2pt;z-index:2516531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" filled="f" stroked="f">
                <v:stroke o:forcedash="t"/>
                <v:textbox inset=",0,,0">
                  <w:txbxContent>
                    <w:p w14:paraId="2BAC537E" w14:textId="77777777" w:rsidR="00335948" w:rsidRPr="00154B3D" w:rsidRDefault="00335948" w:rsidP="004C1CD6">
                      <w:pPr>
                        <w:pStyle w:val="Organization"/>
                      </w:pPr>
                      <w:r>
                        <w:t>Lorem Ipsum Dolor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95" behindDoc="0" locked="0" layoutInCell="1" allowOverlap="1" wp14:anchorId="4E068C2E" wp14:editId="1D91C0EA">
                <wp:simplePos x="0" y="0"/>
                <wp:positionH relativeFrom="page">
                  <wp:posOffset>2788920</wp:posOffset>
                </wp:positionH>
                <wp:positionV relativeFrom="page">
                  <wp:posOffset>365760</wp:posOffset>
                </wp:positionV>
                <wp:extent cx="0" cy="2377440"/>
                <wp:effectExtent l="7620" t="10160" r="30480" b="25400"/>
                <wp:wrapNone/>
                <wp:docPr id="2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31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6pt,28.8pt" to="219.6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" strokecolor="white [3212]" strokeweight="1pt">
                <v:shadow opacity="22938f" mv:blur="38100f" offset="0,2pt"/>
                <w10:wrap anchorx="page" anchory="page"/>
              </v:line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98" behindDoc="0" locked="0" layoutInCell="1" allowOverlap="1" wp14:anchorId="77E0733A" wp14:editId="7BA28D79">
                <wp:simplePos x="0" y="0"/>
                <wp:positionH relativeFrom="page">
                  <wp:posOffset>2781300</wp:posOffset>
                </wp:positionH>
                <wp:positionV relativeFrom="page">
                  <wp:posOffset>7188200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-60" y="-60"/>
                    <wp:lineTo x="-60" y="21540"/>
                    <wp:lineTo x="21660" y="21540"/>
                    <wp:lineTo x="21660" y="-60"/>
                    <wp:lineTo x="-60" y="-60"/>
                  </wp:wrapPolygon>
                </wp:wrapTight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9pt;margin-top:566pt;width:18pt;height:18pt;z-index:2516531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" fillcolor="#4f446d [3215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682A32" w:rsidRPr="00682A32">
        <w:t xml:space="preserve"> </w:t>
      </w:r>
      <w:bookmarkStart w:id="0" w:name="_GoBack"/>
      <w:bookmarkEnd w:id="0"/>
    </w:p>
    <w:sectPr w:rsidR="004C1CD6" w:rsidSect="00E54199">
      <w:pgSz w:w="15840" w:h="12240" w:orient="landscape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77B78" w14:textId="77777777" w:rsidR="00993578" w:rsidRDefault="00993578">
      <w:pPr>
        <w:spacing w:after="0"/>
      </w:pPr>
      <w:r>
        <w:separator/>
      </w:r>
    </w:p>
  </w:endnote>
  <w:endnote w:type="continuationSeparator" w:id="0">
    <w:p w14:paraId="32E3E655" w14:textId="77777777" w:rsidR="00993578" w:rsidRDefault="00993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DF873" w14:textId="77777777" w:rsidR="00993578" w:rsidRDefault="00993578">
      <w:pPr>
        <w:spacing w:after="0"/>
      </w:pPr>
      <w:r>
        <w:separator/>
      </w:r>
    </w:p>
  </w:footnote>
  <w:footnote w:type="continuationSeparator" w:id="0">
    <w:p w14:paraId="5999A65A" w14:textId="77777777" w:rsidR="00993578" w:rsidRDefault="009935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A1482"/>
    <w:multiLevelType w:val="hybridMultilevel"/>
    <w:tmpl w:val="CCCA102C"/>
    <w:lvl w:ilvl="0" w:tplc="75F470FE">
      <w:start w:val="10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1446D"/>
    <w:multiLevelType w:val="hybridMultilevel"/>
    <w:tmpl w:val="2A22DE42"/>
    <w:lvl w:ilvl="0" w:tplc="97B45A78">
      <w:start w:val="1"/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645F"/>
    <w:multiLevelType w:val="hybridMultilevel"/>
    <w:tmpl w:val="1F9E6DD4"/>
    <w:lvl w:ilvl="0" w:tplc="75F470FE">
      <w:start w:val="10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D02AB"/>
    <w:multiLevelType w:val="hybridMultilevel"/>
    <w:tmpl w:val="A7A8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D3883"/>
    <w:multiLevelType w:val="hybridMultilevel"/>
    <w:tmpl w:val="3710E04A"/>
    <w:lvl w:ilvl="0" w:tplc="F41ED3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F4EC1"/>
    <w:multiLevelType w:val="hybridMultilevel"/>
    <w:tmpl w:val="9DD8E1BE"/>
    <w:lvl w:ilvl="0" w:tplc="75F470F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11FA1"/>
    <w:multiLevelType w:val="hybridMultilevel"/>
    <w:tmpl w:val="C21C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30528"/>
    <w:multiLevelType w:val="hybridMultilevel"/>
    <w:tmpl w:val="E10C3164"/>
    <w:lvl w:ilvl="0" w:tplc="3DA671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84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857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20D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456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207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1E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C40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E22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  <w:docVar w:name="ShowStaticGuides" w:val="1"/>
  </w:docVars>
  <w:rsids>
    <w:rsidRoot w:val="004C1CD6"/>
    <w:rsid w:val="00000634"/>
    <w:rsid w:val="00004976"/>
    <w:rsid w:val="00015900"/>
    <w:rsid w:val="000412E3"/>
    <w:rsid w:val="0004776D"/>
    <w:rsid w:val="00061F2F"/>
    <w:rsid w:val="000806C1"/>
    <w:rsid w:val="00094632"/>
    <w:rsid w:val="000A6CA5"/>
    <w:rsid w:val="000B3190"/>
    <w:rsid w:val="000C5999"/>
    <w:rsid w:val="000E1F11"/>
    <w:rsid w:val="00104964"/>
    <w:rsid w:val="00114DA0"/>
    <w:rsid w:val="00124638"/>
    <w:rsid w:val="00146108"/>
    <w:rsid w:val="001767B8"/>
    <w:rsid w:val="00183EBE"/>
    <w:rsid w:val="00196134"/>
    <w:rsid w:val="001A3BB9"/>
    <w:rsid w:val="001A423C"/>
    <w:rsid w:val="001B2CC2"/>
    <w:rsid w:val="001B3117"/>
    <w:rsid w:val="001B5FB3"/>
    <w:rsid w:val="001D48EA"/>
    <w:rsid w:val="001D7BCA"/>
    <w:rsid w:val="001E0C8E"/>
    <w:rsid w:val="002336D8"/>
    <w:rsid w:val="00244903"/>
    <w:rsid w:val="00251DEF"/>
    <w:rsid w:val="00256D09"/>
    <w:rsid w:val="002608C1"/>
    <w:rsid w:val="0026616F"/>
    <w:rsid w:val="00280828"/>
    <w:rsid w:val="002844EF"/>
    <w:rsid w:val="002949ED"/>
    <w:rsid w:val="002B6A78"/>
    <w:rsid w:val="002D0A78"/>
    <w:rsid w:val="002E4F92"/>
    <w:rsid w:val="002E6B64"/>
    <w:rsid w:val="003063A7"/>
    <w:rsid w:val="003211D8"/>
    <w:rsid w:val="00324E91"/>
    <w:rsid w:val="00335948"/>
    <w:rsid w:val="00361A99"/>
    <w:rsid w:val="00370016"/>
    <w:rsid w:val="00371363"/>
    <w:rsid w:val="00397549"/>
    <w:rsid w:val="003E67C2"/>
    <w:rsid w:val="003F2DC5"/>
    <w:rsid w:val="0042513D"/>
    <w:rsid w:val="00427A6A"/>
    <w:rsid w:val="00451751"/>
    <w:rsid w:val="00453EA3"/>
    <w:rsid w:val="00463A91"/>
    <w:rsid w:val="00464E8C"/>
    <w:rsid w:val="00475A56"/>
    <w:rsid w:val="00485727"/>
    <w:rsid w:val="004A1E98"/>
    <w:rsid w:val="004C1CD6"/>
    <w:rsid w:val="004F1FBB"/>
    <w:rsid w:val="004F33B8"/>
    <w:rsid w:val="005148D0"/>
    <w:rsid w:val="00524EC2"/>
    <w:rsid w:val="005278A1"/>
    <w:rsid w:val="00540BF5"/>
    <w:rsid w:val="00560CFA"/>
    <w:rsid w:val="00573699"/>
    <w:rsid w:val="00576EDC"/>
    <w:rsid w:val="00591A57"/>
    <w:rsid w:val="005E0EAA"/>
    <w:rsid w:val="00613FB8"/>
    <w:rsid w:val="006377E9"/>
    <w:rsid w:val="006537CF"/>
    <w:rsid w:val="00682A32"/>
    <w:rsid w:val="00696C49"/>
    <w:rsid w:val="00697375"/>
    <w:rsid w:val="006B4847"/>
    <w:rsid w:val="006B682B"/>
    <w:rsid w:val="006C3FB7"/>
    <w:rsid w:val="00720425"/>
    <w:rsid w:val="00721F53"/>
    <w:rsid w:val="00731678"/>
    <w:rsid w:val="00744B57"/>
    <w:rsid w:val="0074659F"/>
    <w:rsid w:val="0077258C"/>
    <w:rsid w:val="00780964"/>
    <w:rsid w:val="00783C89"/>
    <w:rsid w:val="007843B2"/>
    <w:rsid w:val="00795C31"/>
    <w:rsid w:val="0080699E"/>
    <w:rsid w:val="00816D8A"/>
    <w:rsid w:val="008222AA"/>
    <w:rsid w:val="00827934"/>
    <w:rsid w:val="00843859"/>
    <w:rsid w:val="00850930"/>
    <w:rsid w:val="00855279"/>
    <w:rsid w:val="00860027"/>
    <w:rsid w:val="0087359D"/>
    <w:rsid w:val="0088218F"/>
    <w:rsid w:val="008B0116"/>
    <w:rsid w:val="008B7E7B"/>
    <w:rsid w:val="009027CB"/>
    <w:rsid w:val="00910208"/>
    <w:rsid w:val="00927856"/>
    <w:rsid w:val="00935FA1"/>
    <w:rsid w:val="00946278"/>
    <w:rsid w:val="00993578"/>
    <w:rsid w:val="00996B15"/>
    <w:rsid w:val="009A6001"/>
    <w:rsid w:val="009B59E0"/>
    <w:rsid w:val="009E11E8"/>
    <w:rsid w:val="009E1998"/>
    <w:rsid w:val="009E77E2"/>
    <w:rsid w:val="009F0289"/>
    <w:rsid w:val="00A22A6B"/>
    <w:rsid w:val="00A62981"/>
    <w:rsid w:val="00A81B3D"/>
    <w:rsid w:val="00A84AA1"/>
    <w:rsid w:val="00AB4410"/>
    <w:rsid w:val="00AC579A"/>
    <w:rsid w:val="00AE3FF6"/>
    <w:rsid w:val="00AF47FC"/>
    <w:rsid w:val="00B0042E"/>
    <w:rsid w:val="00B10C08"/>
    <w:rsid w:val="00B12544"/>
    <w:rsid w:val="00B22F17"/>
    <w:rsid w:val="00B36E81"/>
    <w:rsid w:val="00B5550C"/>
    <w:rsid w:val="00B56F49"/>
    <w:rsid w:val="00B61013"/>
    <w:rsid w:val="00B80DF6"/>
    <w:rsid w:val="00B85E8E"/>
    <w:rsid w:val="00B978D8"/>
    <w:rsid w:val="00BA5CF1"/>
    <w:rsid w:val="00BB70FA"/>
    <w:rsid w:val="00BD5AB3"/>
    <w:rsid w:val="00BE3059"/>
    <w:rsid w:val="00BE5043"/>
    <w:rsid w:val="00C01ABA"/>
    <w:rsid w:val="00C266F2"/>
    <w:rsid w:val="00C523CB"/>
    <w:rsid w:val="00C75CAF"/>
    <w:rsid w:val="00C90760"/>
    <w:rsid w:val="00C932FD"/>
    <w:rsid w:val="00CA0967"/>
    <w:rsid w:val="00CC1A18"/>
    <w:rsid w:val="00D02BB7"/>
    <w:rsid w:val="00D219A3"/>
    <w:rsid w:val="00D40FC2"/>
    <w:rsid w:val="00D43FA7"/>
    <w:rsid w:val="00D520B1"/>
    <w:rsid w:val="00D552B8"/>
    <w:rsid w:val="00D56796"/>
    <w:rsid w:val="00D834DF"/>
    <w:rsid w:val="00DA6941"/>
    <w:rsid w:val="00DB4682"/>
    <w:rsid w:val="00DB73C6"/>
    <w:rsid w:val="00DC514B"/>
    <w:rsid w:val="00DD0ECE"/>
    <w:rsid w:val="00DD320E"/>
    <w:rsid w:val="00E14425"/>
    <w:rsid w:val="00E14BA8"/>
    <w:rsid w:val="00E14F3A"/>
    <w:rsid w:val="00E2361E"/>
    <w:rsid w:val="00E36EA2"/>
    <w:rsid w:val="00E42D0E"/>
    <w:rsid w:val="00E46D00"/>
    <w:rsid w:val="00E54199"/>
    <w:rsid w:val="00E7003D"/>
    <w:rsid w:val="00E91CED"/>
    <w:rsid w:val="00EA05BC"/>
    <w:rsid w:val="00EA7F30"/>
    <w:rsid w:val="00EB1556"/>
    <w:rsid w:val="00F270D3"/>
    <w:rsid w:val="00F345C0"/>
    <w:rsid w:val="00F40A1F"/>
    <w:rsid w:val="00F67458"/>
    <w:rsid w:val="00F7138B"/>
    <w:rsid w:val="00F81DDD"/>
    <w:rsid w:val="00F83984"/>
    <w:rsid w:val="00FA2013"/>
    <w:rsid w:val="00FC3AA0"/>
    <w:rsid w:val="00FD526C"/>
    <w:rsid w:val="00FD75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340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Title" w:uiPriority="10" w:qFormat="1"/>
    <w:lsdException w:name="Block Text" w:uiPriority="99"/>
  </w:latentStyles>
  <w:style w:type="paragraph" w:default="1" w:styleId="Normal">
    <w:name w:val="Normal"/>
    <w:qFormat/>
    <w:rsid w:val="00F7138B"/>
  </w:style>
  <w:style w:type="paragraph" w:styleId="Heading1">
    <w:name w:val="heading 1"/>
    <w:basedOn w:val="Normal"/>
    <w:link w:val="Heading1Char"/>
    <w:uiPriority w:val="9"/>
    <w:qFormat/>
    <w:rsid w:val="00F33977"/>
    <w:pPr>
      <w:spacing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3977"/>
    <w:pPr>
      <w:spacing w:after="0"/>
      <w:outlineLvl w:val="1"/>
    </w:pPr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3977"/>
    <w:pPr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70688"/>
    <w:pPr>
      <w:spacing w:after="0" w:line="360" w:lineRule="auto"/>
      <w:jc w:val="center"/>
    </w:pPr>
    <w:rPr>
      <w:color w:val="262626" w:themeColor="text1" w:themeTint="D9"/>
      <w:sz w:val="18"/>
    </w:rPr>
  </w:style>
  <w:style w:type="paragraph" w:styleId="Title">
    <w:name w:val="Title"/>
    <w:basedOn w:val="Normal"/>
    <w:link w:val="TitleChar"/>
    <w:uiPriority w:val="10"/>
    <w:qFormat/>
    <w:rsid w:val="00F33977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77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paragraph" w:styleId="Subtitle">
    <w:name w:val="Subtitle"/>
    <w:basedOn w:val="Normal"/>
    <w:link w:val="SubtitleChar"/>
    <w:uiPriority w:val="11"/>
    <w:qFormat/>
    <w:rsid w:val="00245355"/>
    <w:pPr>
      <w:numPr>
        <w:ilvl w:val="1"/>
      </w:numPr>
      <w:spacing w:after="0"/>
      <w:jc w:val="right"/>
    </w:pPr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355"/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977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77"/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77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977"/>
    <w:pPr>
      <w:spacing w:after="120" w:line="264" w:lineRule="auto"/>
    </w:pPr>
    <w:rPr>
      <w:color w:val="404040" w:themeColor="text1" w:themeTint="B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977"/>
    <w:rPr>
      <w:color w:val="404040" w:themeColor="text1" w:themeTint="BF"/>
      <w:sz w:val="20"/>
    </w:rPr>
  </w:style>
  <w:style w:type="paragraph" w:styleId="BodyText2">
    <w:name w:val="Body Text 2"/>
    <w:basedOn w:val="BodyText"/>
    <w:link w:val="BodyText2Char"/>
    <w:uiPriority w:val="99"/>
    <w:semiHidden/>
    <w:unhideWhenUsed/>
    <w:rsid w:val="00F33977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977"/>
    <w:rPr>
      <w:color w:val="404040" w:themeColor="text1" w:themeTint="BF"/>
      <w:sz w:val="20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F33977"/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977"/>
    <w:rPr>
      <w:color w:val="FFFFFF" w:themeColor="background1"/>
      <w:sz w:val="20"/>
      <w:szCs w:val="16"/>
    </w:rPr>
  </w:style>
  <w:style w:type="paragraph" w:styleId="BlockText">
    <w:name w:val="Block Text"/>
    <w:basedOn w:val="Normal"/>
    <w:uiPriority w:val="99"/>
    <w:semiHidden/>
    <w:unhideWhenUsed/>
    <w:rsid w:val="00F33977"/>
    <w:pPr>
      <w:spacing w:after="0"/>
    </w:pPr>
    <w:rPr>
      <w:i/>
      <w:iCs/>
      <w:color w:val="FFFFFF" w:themeColor="background1"/>
      <w:sz w:val="40"/>
    </w:rPr>
  </w:style>
  <w:style w:type="paragraph" w:customStyle="1" w:styleId="Organization">
    <w:name w:val="Organization"/>
    <w:basedOn w:val="Normal"/>
    <w:qFormat/>
    <w:rsid w:val="00F33977"/>
    <w:pPr>
      <w:spacing w:after="0"/>
      <w:jc w:val="center"/>
    </w:pPr>
    <w:rPr>
      <w:b/>
      <w:color w:val="4F446D" w:themeColor="text2"/>
      <w:sz w:val="22"/>
    </w:rPr>
  </w:style>
  <w:style w:type="paragraph" w:customStyle="1" w:styleId="ContactDetails">
    <w:name w:val="Contact Details"/>
    <w:basedOn w:val="Normal"/>
    <w:qFormat/>
    <w:rsid w:val="00F33977"/>
    <w:pPr>
      <w:spacing w:after="0" w:line="264" w:lineRule="auto"/>
      <w:jc w:val="center"/>
    </w:pPr>
    <w:rPr>
      <w:color w:val="A6A6A6" w:themeColor="background1" w:themeShade="A6"/>
      <w:sz w:val="18"/>
    </w:rPr>
  </w:style>
  <w:style w:type="character" w:customStyle="1" w:styleId="FooterChar">
    <w:name w:val="Footer Char"/>
    <w:basedOn w:val="DefaultParagraphFont"/>
    <w:link w:val="Footer"/>
    <w:rsid w:val="00670688"/>
    <w:rPr>
      <w:color w:val="262626" w:themeColor="text1" w:themeTint="D9"/>
      <w:sz w:val="18"/>
    </w:rPr>
  </w:style>
  <w:style w:type="paragraph" w:styleId="Header">
    <w:name w:val="header"/>
    <w:basedOn w:val="Normal"/>
    <w:link w:val="HeaderChar"/>
    <w:rsid w:val="008401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1FB"/>
  </w:style>
  <w:style w:type="paragraph" w:styleId="ListParagraph">
    <w:name w:val="List Paragraph"/>
    <w:basedOn w:val="Normal"/>
    <w:rsid w:val="00F81DDD"/>
    <w:pPr>
      <w:ind w:left="720"/>
      <w:contextualSpacing/>
    </w:pPr>
  </w:style>
  <w:style w:type="table" w:styleId="TableGrid">
    <w:name w:val="Table Grid"/>
    <w:basedOn w:val="TableNormal"/>
    <w:rsid w:val="00795C3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A" w:themeFill="accent5" w:themeFillTint="33"/>
    </w:tcPr>
    <w:tblStylePr w:type="firstRow">
      <w:rPr>
        <w:b/>
        <w:bCs/>
      </w:rPr>
      <w:tblPr/>
      <w:tcPr>
        <w:shd w:val="clear" w:color="auto" w:fill="D6C1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1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band1Vert">
      <w:tblPr/>
      <w:tcPr>
        <w:shd w:val="clear" w:color="auto" w:fill="CCB2CC" w:themeFill="accent5" w:themeFillTint="7F"/>
      </w:tcPr>
    </w:tblStylePr>
    <w:tblStylePr w:type="band1Horz">
      <w:tblPr/>
      <w:tcPr>
        <w:shd w:val="clear" w:color="auto" w:fill="CCB2CC" w:themeFill="accent5" w:themeFillTint="7F"/>
      </w:tcPr>
    </w:tblStylePr>
  </w:style>
  <w:style w:type="table" w:styleId="ColorfulList-Accent5">
    <w:name w:val="Colorful List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9BAD" w:themeFill="accent6" w:themeFillShade="CC"/>
      </w:tcPr>
    </w:tblStylePr>
    <w:tblStylePr w:type="lastRow">
      <w:rPr>
        <w:b/>
        <w:bCs/>
        <w:color w:val="979B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9E5" w:themeFill="accent5" w:themeFillTint="3F"/>
      </w:tcPr>
    </w:tblStylePr>
    <w:tblStylePr w:type="band1Horz">
      <w:tblPr/>
      <w:tcPr>
        <w:shd w:val="clear" w:color="auto" w:fill="EAE0EA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0E1F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Title" w:uiPriority="10" w:qFormat="1"/>
    <w:lsdException w:name="Block Text" w:uiPriority="99"/>
  </w:latentStyles>
  <w:style w:type="paragraph" w:default="1" w:styleId="Normal">
    <w:name w:val="Normal"/>
    <w:qFormat/>
    <w:rsid w:val="00F7138B"/>
  </w:style>
  <w:style w:type="paragraph" w:styleId="Heading1">
    <w:name w:val="heading 1"/>
    <w:basedOn w:val="Normal"/>
    <w:link w:val="Heading1Char"/>
    <w:uiPriority w:val="9"/>
    <w:qFormat/>
    <w:rsid w:val="00F33977"/>
    <w:pPr>
      <w:spacing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3977"/>
    <w:pPr>
      <w:spacing w:after="0"/>
      <w:outlineLvl w:val="1"/>
    </w:pPr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3977"/>
    <w:pPr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70688"/>
    <w:pPr>
      <w:spacing w:after="0" w:line="360" w:lineRule="auto"/>
      <w:jc w:val="center"/>
    </w:pPr>
    <w:rPr>
      <w:color w:val="262626" w:themeColor="text1" w:themeTint="D9"/>
      <w:sz w:val="18"/>
    </w:rPr>
  </w:style>
  <w:style w:type="paragraph" w:styleId="Title">
    <w:name w:val="Title"/>
    <w:basedOn w:val="Normal"/>
    <w:link w:val="TitleChar"/>
    <w:uiPriority w:val="10"/>
    <w:qFormat/>
    <w:rsid w:val="00F33977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77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paragraph" w:styleId="Subtitle">
    <w:name w:val="Subtitle"/>
    <w:basedOn w:val="Normal"/>
    <w:link w:val="SubtitleChar"/>
    <w:uiPriority w:val="11"/>
    <w:qFormat/>
    <w:rsid w:val="00245355"/>
    <w:pPr>
      <w:numPr>
        <w:ilvl w:val="1"/>
      </w:numPr>
      <w:spacing w:after="0"/>
      <w:jc w:val="right"/>
    </w:pPr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355"/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977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77"/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77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977"/>
    <w:pPr>
      <w:spacing w:after="120" w:line="264" w:lineRule="auto"/>
    </w:pPr>
    <w:rPr>
      <w:color w:val="404040" w:themeColor="text1" w:themeTint="B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977"/>
    <w:rPr>
      <w:color w:val="404040" w:themeColor="text1" w:themeTint="BF"/>
      <w:sz w:val="20"/>
    </w:rPr>
  </w:style>
  <w:style w:type="paragraph" w:styleId="BodyText2">
    <w:name w:val="Body Text 2"/>
    <w:basedOn w:val="BodyText"/>
    <w:link w:val="BodyText2Char"/>
    <w:uiPriority w:val="99"/>
    <w:semiHidden/>
    <w:unhideWhenUsed/>
    <w:rsid w:val="00F33977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977"/>
    <w:rPr>
      <w:color w:val="404040" w:themeColor="text1" w:themeTint="BF"/>
      <w:sz w:val="20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F33977"/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977"/>
    <w:rPr>
      <w:color w:val="FFFFFF" w:themeColor="background1"/>
      <w:sz w:val="20"/>
      <w:szCs w:val="16"/>
    </w:rPr>
  </w:style>
  <w:style w:type="paragraph" w:styleId="BlockText">
    <w:name w:val="Block Text"/>
    <w:basedOn w:val="Normal"/>
    <w:uiPriority w:val="99"/>
    <w:semiHidden/>
    <w:unhideWhenUsed/>
    <w:rsid w:val="00F33977"/>
    <w:pPr>
      <w:spacing w:after="0"/>
    </w:pPr>
    <w:rPr>
      <w:i/>
      <w:iCs/>
      <w:color w:val="FFFFFF" w:themeColor="background1"/>
      <w:sz w:val="40"/>
    </w:rPr>
  </w:style>
  <w:style w:type="paragraph" w:customStyle="1" w:styleId="Organization">
    <w:name w:val="Organization"/>
    <w:basedOn w:val="Normal"/>
    <w:qFormat/>
    <w:rsid w:val="00F33977"/>
    <w:pPr>
      <w:spacing w:after="0"/>
      <w:jc w:val="center"/>
    </w:pPr>
    <w:rPr>
      <w:b/>
      <w:color w:val="4F446D" w:themeColor="text2"/>
      <w:sz w:val="22"/>
    </w:rPr>
  </w:style>
  <w:style w:type="paragraph" w:customStyle="1" w:styleId="ContactDetails">
    <w:name w:val="Contact Details"/>
    <w:basedOn w:val="Normal"/>
    <w:qFormat/>
    <w:rsid w:val="00F33977"/>
    <w:pPr>
      <w:spacing w:after="0" w:line="264" w:lineRule="auto"/>
      <w:jc w:val="center"/>
    </w:pPr>
    <w:rPr>
      <w:color w:val="A6A6A6" w:themeColor="background1" w:themeShade="A6"/>
      <w:sz w:val="18"/>
    </w:rPr>
  </w:style>
  <w:style w:type="character" w:customStyle="1" w:styleId="FooterChar">
    <w:name w:val="Footer Char"/>
    <w:basedOn w:val="DefaultParagraphFont"/>
    <w:link w:val="Footer"/>
    <w:rsid w:val="00670688"/>
    <w:rPr>
      <w:color w:val="262626" w:themeColor="text1" w:themeTint="D9"/>
      <w:sz w:val="18"/>
    </w:rPr>
  </w:style>
  <w:style w:type="paragraph" w:styleId="Header">
    <w:name w:val="header"/>
    <w:basedOn w:val="Normal"/>
    <w:link w:val="HeaderChar"/>
    <w:rsid w:val="008401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1FB"/>
  </w:style>
  <w:style w:type="paragraph" w:styleId="ListParagraph">
    <w:name w:val="List Paragraph"/>
    <w:basedOn w:val="Normal"/>
    <w:rsid w:val="00F81DDD"/>
    <w:pPr>
      <w:ind w:left="720"/>
      <w:contextualSpacing/>
    </w:pPr>
  </w:style>
  <w:style w:type="table" w:styleId="TableGrid">
    <w:name w:val="Table Grid"/>
    <w:basedOn w:val="TableNormal"/>
    <w:rsid w:val="00795C3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A" w:themeFill="accent5" w:themeFillTint="33"/>
    </w:tcPr>
    <w:tblStylePr w:type="firstRow">
      <w:rPr>
        <w:b/>
        <w:bCs/>
      </w:rPr>
      <w:tblPr/>
      <w:tcPr>
        <w:shd w:val="clear" w:color="auto" w:fill="D6C1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1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band1Vert">
      <w:tblPr/>
      <w:tcPr>
        <w:shd w:val="clear" w:color="auto" w:fill="CCB2CC" w:themeFill="accent5" w:themeFillTint="7F"/>
      </w:tcPr>
    </w:tblStylePr>
    <w:tblStylePr w:type="band1Horz">
      <w:tblPr/>
      <w:tcPr>
        <w:shd w:val="clear" w:color="auto" w:fill="CCB2CC" w:themeFill="accent5" w:themeFillTint="7F"/>
      </w:tcPr>
    </w:tblStylePr>
  </w:style>
  <w:style w:type="table" w:styleId="ColorfulList-Accent5">
    <w:name w:val="Colorful List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9BAD" w:themeFill="accent6" w:themeFillShade="CC"/>
      </w:tcPr>
    </w:tblStylePr>
    <w:tblStylePr w:type="lastRow">
      <w:rPr>
        <w:b/>
        <w:bCs/>
        <w:color w:val="979B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9E5" w:themeFill="accent5" w:themeFillTint="3F"/>
      </w:tcPr>
    </w:tblStylePr>
    <w:tblStylePr w:type="band1Horz">
      <w:tblPr/>
      <w:tcPr>
        <w:shd w:val="clear" w:color="auto" w:fill="EAE0EA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0E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Cornerstone%20Brochure.dotx" TargetMode="External"/></Relationships>
</file>

<file path=word/theme/theme1.xml><?xml version="1.0" encoding="utf-8"?>
<a:theme xmlns:a="http://schemas.openxmlformats.org/drawingml/2006/main" name="Office Theme">
  <a:themeElements>
    <a:clrScheme name="Cornerstone Brochure">
      <a:dk1>
        <a:sysClr val="windowText" lastClr="000000"/>
      </a:dk1>
      <a:lt1>
        <a:sysClr val="window" lastClr="FFFFFF"/>
      </a:lt1>
      <a:dk2>
        <a:srgbClr val="4F446D"/>
      </a:dk2>
      <a:lt2>
        <a:srgbClr val="A499C1"/>
      </a:lt2>
      <a:accent1>
        <a:srgbClr val="FF9900"/>
      </a:accent1>
      <a:accent2>
        <a:srgbClr val="E83404"/>
      </a:accent2>
      <a:accent3>
        <a:srgbClr val="A7CE30"/>
      </a:accent3>
      <a:accent4>
        <a:srgbClr val="94B069"/>
      </a:accent4>
      <a:accent5>
        <a:srgbClr val="996699"/>
      </a:accent5>
      <a:accent6>
        <a:srgbClr val="C5C7D1"/>
      </a:accent6>
      <a:hlink>
        <a:srgbClr val="7D86C8"/>
      </a:hlink>
      <a:folHlink>
        <a:srgbClr val="6E7396"/>
      </a:folHlink>
    </a:clrScheme>
    <a:fontScheme name="Cornerstone Brochure">
      <a:majorFont>
        <a:latin typeface="Corbel"/>
        <a:ea typeface=""/>
        <a:cs typeface=""/>
        <a:font script="Jpan" typeface="ＭＳ ゴシック"/>
      </a:majorFont>
      <a:minorFont>
        <a:latin typeface="Corbe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Cornerstone Brochure.dotx</Template>
  <TotalTime>13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4</cp:revision>
  <cp:lastPrinted>2016-04-20T18:53:00Z</cp:lastPrinted>
  <dcterms:created xsi:type="dcterms:W3CDTF">2016-04-20T18:53:00Z</dcterms:created>
  <dcterms:modified xsi:type="dcterms:W3CDTF">2016-04-23T00:26:00Z</dcterms:modified>
  <cp:category/>
</cp:coreProperties>
</file>